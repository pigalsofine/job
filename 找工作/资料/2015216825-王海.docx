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40" w:rsidRPr="003835DE" w:rsidRDefault="007A1BDC">
      <w:pPr>
        <w:rPr>
          <w:rFonts w:asciiTheme="majorEastAsia" w:eastAsiaTheme="majorEastAsia" w:hAnsiTheme="majorEastAsia"/>
        </w:rPr>
      </w:pPr>
      <w:bookmarkStart w:id="0" w:name="_GoBack"/>
      <w:bookmarkEnd w:id="0"/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5A4099E" wp14:editId="0111B6BD">
                <wp:simplePos x="0" y="0"/>
                <wp:positionH relativeFrom="page">
                  <wp:posOffset>315045</wp:posOffset>
                </wp:positionH>
                <wp:positionV relativeFrom="paragraph">
                  <wp:posOffset>1175656</wp:posOffset>
                </wp:positionV>
                <wp:extent cx="2013216" cy="1529123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6" cy="15291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1BDC" w:rsidRPr="007A1BDC" w:rsidRDefault="00D55CE9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姓名：</w:t>
                            </w:r>
                            <w:r w:rsidR="002E52BB" w:rsidRPr="007A1BDC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王海</w:t>
                            </w:r>
                          </w:p>
                          <w:p w:rsidR="007A1BDC" w:rsidRPr="007A1BDC" w:rsidRDefault="00D55CE9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性别：男</w:t>
                            </w:r>
                          </w:p>
                          <w:p w:rsidR="001A7748" w:rsidRPr="001A7748" w:rsidRDefault="007A1BDC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意向</w:t>
                            </w: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岗位：</w:t>
                            </w:r>
                          </w:p>
                          <w:p w:rsidR="007A1BDC" w:rsidRPr="007A1BDC" w:rsidRDefault="007A1BDC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ab/>
                              <w:t>操作</w:t>
                            </w: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系统工程师</w:t>
                            </w:r>
                          </w:p>
                          <w:p w:rsidR="007A1BDC" w:rsidRPr="007A1BDC" w:rsidRDefault="007A1BDC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ab/>
                              <w:t>C++后台</w:t>
                            </w: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099E" id="矩形 50" o:spid="_x0000_s1026" style="position:absolute;left:0;text-align:left;margin-left:24.8pt;margin-top:92.55pt;width:158.5pt;height:120.4pt;z-index: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" filled="f" stroked="f">
                <v:textbox>
                  <w:txbxContent>
                    <w:p w:rsidR="007A1BDC" w:rsidRPr="007A1BDC" w:rsidRDefault="00D55CE9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姓名：</w:t>
                      </w:r>
                      <w:r w:rsidR="002E52BB" w:rsidRPr="007A1BDC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王海</w:t>
                      </w:r>
                    </w:p>
                    <w:p w:rsidR="007A1BDC" w:rsidRPr="007A1BDC" w:rsidRDefault="00D55CE9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性别：男</w:t>
                      </w:r>
                    </w:p>
                    <w:p w:rsidR="001A7748" w:rsidRPr="001A7748" w:rsidRDefault="007A1BDC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意向</w:t>
                      </w: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岗位：</w:t>
                      </w:r>
                    </w:p>
                    <w:p w:rsidR="007A1BDC" w:rsidRPr="007A1BDC" w:rsidRDefault="007A1BDC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ab/>
                        <w:t>操作</w:t>
                      </w: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系统工程师</w:t>
                      </w:r>
                    </w:p>
                    <w:p w:rsidR="007A1BDC" w:rsidRPr="007A1BDC" w:rsidRDefault="007A1BDC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ab/>
                        <w:t>C++后台</w:t>
                      </w: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工程师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E5FF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807744" behindDoc="1" locked="0" layoutInCell="1" allowOverlap="1" wp14:anchorId="43789EAA" wp14:editId="056BB9E7">
            <wp:simplePos x="0" y="0"/>
            <wp:positionH relativeFrom="column">
              <wp:posOffset>-712470</wp:posOffset>
            </wp:positionH>
            <wp:positionV relativeFrom="paragraph">
              <wp:posOffset>-414969</wp:posOffset>
            </wp:positionV>
            <wp:extent cx="1089025" cy="1519555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4EF5A06" wp14:editId="5D5D7889">
                <wp:simplePos x="0" y="0"/>
                <wp:positionH relativeFrom="column">
                  <wp:posOffset>-906272</wp:posOffset>
                </wp:positionH>
                <wp:positionV relativeFrom="paragraph">
                  <wp:posOffset>2673299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13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D86F07" id="矩形 13" o:spid="_x0000_s1027" style="position:absolute;left:0;text-align:left;margin-left:-71.35pt;margin-top:210.5pt;width:125.25pt;height:37.9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" filled="f" stroked="f" strokeweight="4.5pt"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5E6103C" wp14:editId="4609C04A">
                <wp:simplePos x="0" y="0"/>
                <wp:positionH relativeFrom="column">
                  <wp:posOffset>-1074522</wp:posOffset>
                </wp:positionH>
                <wp:positionV relativeFrom="paragraph">
                  <wp:posOffset>2809621</wp:posOffset>
                </wp:positionV>
                <wp:extent cx="2180590" cy="346710"/>
                <wp:effectExtent l="266700" t="190500" r="200660" b="2057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503232" id="矩形 2" o:spid="_x0000_s1029" style="position:absolute;left:0;text-align:left;margin-left:-84.6pt;margin-top:221.25pt;width:171.7pt;height:27.3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F229F56" wp14:editId="6E4798E1">
                <wp:simplePos x="0" y="0"/>
                <wp:positionH relativeFrom="column">
                  <wp:posOffset>-825144</wp:posOffset>
                </wp:positionH>
                <wp:positionV relativeFrom="paragraph">
                  <wp:posOffset>4116730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3606D27" id="KSO_Shape" o:spid="_x0000_s1026" style="position:absolute;left:0;text-align:left;margin-left:-64.95pt;margin-top:324.15pt;width:12.4pt;height:12.4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BC0ECA5" wp14:editId="434347FD">
                <wp:simplePos x="0" y="0"/>
                <wp:positionH relativeFrom="column">
                  <wp:posOffset>-837565</wp:posOffset>
                </wp:positionH>
                <wp:positionV relativeFrom="paragraph">
                  <wp:posOffset>4486275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43296E8" id="KSO_Shape" o:spid="_x0000_s1026" style="position:absolute;left:0;text-align:left;margin-left:-65.95pt;margin-top:353.25pt;width:12.4pt;height:8.3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72D8AC8" wp14:editId="7931D446">
                <wp:simplePos x="0" y="0"/>
                <wp:positionH relativeFrom="column">
                  <wp:posOffset>-827202</wp:posOffset>
                </wp:positionH>
                <wp:positionV relativeFrom="paragraph">
                  <wp:posOffset>3815435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2525A6F" id="KSO_Shape" o:spid="_x0000_s1026" style="position:absolute;left:0;text-align:left;margin-left:-65.15pt;margin-top:300.45pt;width:12.4pt;height:10.6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7A9756C" wp14:editId="0B0A6A9B">
                <wp:simplePos x="0" y="0"/>
                <wp:positionH relativeFrom="column">
                  <wp:posOffset>-795909</wp:posOffset>
                </wp:positionH>
                <wp:positionV relativeFrom="paragraph">
                  <wp:posOffset>3439973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7369" id="KSO_Shape" o:spid="_x0000_s1026" style="position:absolute;left:0;text-align:left;margin-left:-62.65pt;margin-top:270.85pt;width:12.8pt;height:12.0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210,120256;105706,47111;94060,92791;89446,65190;84149,57562;87959,56724;91056,55267;93503,53282;95268,50708;96600,47111;46371,101288;54888,64694;46371,65594;49685,57065;52999,55794;55663,53995;57645,51638;59039,48723;17501,21789;14007,24175;12337,28111;12894,129399;15553,132654;19696,133925;139110,132995;142109,130050;143006,28855;141707,24733;138461,22037;125660,26469;27241,21448;108839,16830;135616,9081;141460,9980;146624,12460;150798,16303;153766,21169;155219,26872;155096,129523;153364,135071;150179,139782;145820,143409;140532,145640;19696,146291;13852,145392;8658,142882;4483,139069;1546,134204;93,128532;216,25849;1917,20301;5102,15559;9493,11933;14780,9701;29652,9081" o:connectangles="0,0,0,0,0,0,0,0,0,0,0,0,0,0,0,0,0,0,0,0,0,0,0,0,0,0,0,0,0,0,0,0,0,0,0,0,0,0,0,0,0,0,0,0,0,0,0,0,0,0,0,0,0,0,0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9A882E5" wp14:editId="40B242B7">
                <wp:simplePos x="0" y="0"/>
                <wp:positionH relativeFrom="column">
                  <wp:posOffset>-559588</wp:posOffset>
                </wp:positionH>
                <wp:positionV relativeFrom="paragraph">
                  <wp:posOffset>3299104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36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 w:rsidR="00D55CE9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19</w:t>
                            </w:r>
                            <w:r w:rsidR="002E52BB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98.3.6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291340" w:rsidRDefault="005E46A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所在地：安徽</w:t>
                            </w:r>
                            <w:r w:rsidR="002E52BB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宣城</w:t>
                            </w:r>
                          </w:p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2E52BB">
                              <w:rPr>
                                <w:rFonts w:ascii="方正兰亭黑简体" w:eastAsia="方正兰亭黑简体" w:cstheme="minorBidi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18856338569</w:t>
                            </w:r>
                          </w:p>
                          <w:p w:rsidR="00291340" w:rsidRDefault="002E52BB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wanghaifine@163.com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882E5" id="矩形 51" o:spid="_x0000_s1029" style="position:absolute;left:0;text-align:left;margin-left:-44.05pt;margin-top:259.75pt;width:110.9pt;height:107.2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生日：</w:t>
                      </w:r>
                      <w:r w:rsidR="00D55CE9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19</w:t>
                      </w:r>
                      <w:r w:rsidR="002E52BB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98.3.6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291340" w:rsidRDefault="005E46A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所在地：安徽</w:t>
                      </w:r>
                      <w:r w:rsidR="002E52BB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宣城</w:t>
                      </w:r>
                    </w:p>
                    <w:p w:rsidR="00291340" w:rsidRDefault="003835DE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2E52BB">
                        <w:rPr>
                          <w:rFonts w:ascii="方正兰亭黑简体" w:eastAsia="方正兰亭黑简体" w:cstheme="minorBidi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18856338569</w:t>
                      </w:r>
                    </w:p>
                    <w:p w:rsidR="00291340" w:rsidRDefault="002E52BB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wanghaifine@163.com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1B630D0" wp14:editId="157B563C">
                <wp:simplePos x="0" y="0"/>
                <wp:positionH relativeFrom="column">
                  <wp:posOffset>-876935</wp:posOffset>
                </wp:positionH>
                <wp:positionV relativeFrom="paragraph">
                  <wp:posOffset>4749317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572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5A8E1A" id="矩形 15" o:spid="_x0000_s1031" style="position:absolute;left:0;text-align:left;margin-left:-69.05pt;margin-top:373.95pt;width:135.9pt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" filled="f" stroked="f" strokeweight="4.5pt"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7A7F7E4" wp14:editId="41DDB33B">
                <wp:simplePos x="0" y="0"/>
                <wp:positionH relativeFrom="column">
                  <wp:posOffset>-1054506</wp:posOffset>
                </wp:positionH>
                <wp:positionV relativeFrom="paragraph">
                  <wp:posOffset>4842688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BB2F5D" id="矩形 9" o:spid="_x0000_s1026" style="position:absolute;left:0;text-align:left;margin-left:-83.05pt;margin-top:381.3pt;width:171.7pt;height:27.3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" fillcolor="#2192bc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1AA42" wp14:editId="195D9F4A">
                <wp:simplePos x="0" y="0"/>
                <wp:positionH relativeFrom="column">
                  <wp:posOffset>-868782</wp:posOffset>
                </wp:positionH>
                <wp:positionV relativeFrom="paragraph">
                  <wp:posOffset>5251527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46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7B1FD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热爱计算机行业，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项目遇到问题能执着的去解决，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做过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有关操作系统虚拟机自省的项目，对底层有着浓厚的兴趣。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很多不同的队友打了很多不同的比赛，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有着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强烈的团队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合作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意识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D747B" id="矩形 23" o:spid="_x0000_s1032" style="position:absolute;left:0;text-align:left;margin-left:-68.4pt;margin-top:413.5pt;width:142.85pt;height:1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" filled="f" stroked="f">
                <v:textbox style="mso-fit-shape-to-text:t">
                  <w:txbxContent>
                    <w:p w:rsidR="00291340" w:rsidRDefault="007B1FD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热爱计算机行业，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项目遇到问题能执着的去解决，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做过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有关操作系统虚拟机自省的项目，对底层有着浓厚的兴趣。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很多不同的队友打了很多不同的比赛，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有着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强烈的团队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合作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意识</w:t>
                      </w:r>
                    </w:p>
                  </w:txbxContent>
                </v:textbox>
              </v:rect>
            </w:pict>
          </mc:Fallback>
        </mc:AlternateContent>
      </w:r>
      <w:r w:rsidR="00865E9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4905B" wp14:editId="2512CEEC">
                <wp:simplePos x="0" y="0"/>
                <wp:positionH relativeFrom="column">
                  <wp:posOffset>1454785</wp:posOffset>
                </wp:positionH>
                <wp:positionV relativeFrom="paragraph">
                  <wp:posOffset>-37465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03B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8" o:spid="_x0000_s1026" type="#_x0000_t7" style="position:absolute;left:0;text-align:left;margin-left:114.55pt;margin-top:-2.95pt;width:17.9pt;height:20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5B08AD" w:rsidRPr="003835DE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1072" behindDoc="1" locked="0" layoutInCell="1" allowOverlap="1" wp14:anchorId="4B599C68" wp14:editId="47D22EE0">
            <wp:simplePos x="0" y="0"/>
            <wp:positionH relativeFrom="page">
              <wp:posOffset>13335</wp:posOffset>
            </wp:positionH>
            <wp:positionV relativeFrom="paragraph">
              <wp:posOffset>-902259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7D8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B6345E" wp14:editId="6F03C021">
                <wp:simplePos x="0" y="0"/>
                <wp:positionH relativeFrom="column">
                  <wp:posOffset>1367790</wp:posOffset>
                </wp:positionH>
                <wp:positionV relativeFrom="paragraph">
                  <wp:posOffset>1247058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340" w:rsidRPr="00285B13" w:rsidRDefault="005B64C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至今</w:t>
                            </w:r>
                            <w:r w:rsidR="003835D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《基于VMI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虚拟机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OS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恶意攻击检测系统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3835D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835D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26D1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E6A8A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c++工程师</w:t>
                            </w:r>
                          </w:p>
                          <w:p w:rsidR="00291340" w:rsidRPr="00285B13" w:rsidRDefault="005B64C9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42" w:hangingChars="516" w:hanging="932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项目内容：该系统运行在虚拟化平台之上，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可以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针对一组虚拟机OS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进行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恶意软件攻击的自动检测</w:t>
                            </w:r>
                          </w:p>
                          <w:p w:rsidR="005B64C9" w:rsidRPr="00285B13" w:rsidRDefault="005B64C9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1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运用技术：xen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/kvm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虚拟机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，libvmi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库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，Capstone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反汇编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库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Wxwidgets库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linux内核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知识。</w:t>
                            </w:r>
                          </w:p>
                          <w:p w:rsidR="005B64C9" w:rsidRPr="00285B13" w:rsidRDefault="00D43983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1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取得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成绩：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在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安徽省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信息安全竞赛中获得一等奖的第一名，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即将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参加全国信息安全竞赛</w:t>
                            </w:r>
                          </w:p>
                          <w:p w:rsidR="008740AD" w:rsidRDefault="001826FA" w:rsidP="00FB2584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100" w:firstLine="181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我的工作：实现了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进程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模块</w:t>
                            </w:r>
                            <w:r w:rsidR="000D5F7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检测函数，</w:t>
                            </w:r>
                            <w:r w:rsidR="00757147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分布式</w:t>
                            </w:r>
                            <w:r w:rsidR="0075714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的设计与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环境搭建工作</w:t>
                            </w:r>
                          </w:p>
                          <w:p w:rsidR="009C3499" w:rsidRPr="00285B13" w:rsidRDefault="009C3499" w:rsidP="00FB2584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100" w:firstLine="181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A4586E" w:rsidRPr="00285B13" w:rsidRDefault="00A4586E" w:rsidP="00A4586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90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016.12-2017.09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《飞思卡尔四旋翼导航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:rsidR="00A4586E" w:rsidRPr="00285B13" w:rsidRDefault="00A4586E" w:rsidP="007B14E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1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项目内容：该项目实现了在四旋翼上使用openmv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摄像头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摄像，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做图像处理，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路径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规划，智能车根据路径规划结果，在openmv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摄像头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的指引下寻找信标灯</w:t>
                            </w:r>
                          </w:p>
                          <w:p w:rsidR="00A4586E" w:rsidRPr="00285B13" w:rsidRDefault="00A4586E" w:rsidP="007B14E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933" w:hangingChars="400" w:hanging="723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运用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技术：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嵌入式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单片机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，openmv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库</w:t>
                            </w:r>
                          </w:p>
                          <w:p w:rsidR="00A4586E" w:rsidRPr="00285B13" w:rsidRDefault="00A4586E" w:rsidP="007B14E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933" w:hangingChars="400" w:hanging="723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取得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成绩：成功进入第十二届飞思卡尔智能车创意组全国总决赛。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取得创意奖的成绩。</w:t>
                            </w:r>
                          </w:p>
                          <w:p w:rsidR="005D69FD" w:rsidRPr="00285B13" w:rsidRDefault="005D69FD" w:rsidP="007B14E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933" w:hangingChars="400" w:hanging="723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我的工作：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使用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openmv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进行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图像处理分析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6345E" id="Rectangle 3" o:spid="_x0000_s1032" style="position:absolute;left:0;text-align:left;margin-left:107.7pt;margin-top:98.2pt;width:382.7pt;height:169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" filled="f" stroked="f">
                <v:textbox style="mso-fit-shape-to-text:t">
                  <w:txbxContent>
                    <w:p w:rsidR="00291340" w:rsidRPr="00285B13" w:rsidRDefault="005B64C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7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.0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6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至今</w:t>
                      </w:r>
                      <w:r w:rsidR="003835D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 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《基于VMI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虚拟机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OS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恶意攻击检测系统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3835D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3835D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A26D1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2E6A8A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c++工程师</w:t>
                      </w:r>
                    </w:p>
                    <w:p w:rsidR="00291340" w:rsidRPr="00285B13" w:rsidRDefault="005B64C9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42" w:hangingChars="516" w:hanging="932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项目内容：该系统运行在虚拟化平台之上，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可以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针对一组虚拟机OS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进行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恶意软件攻击的自动检测</w:t>
                      </w:r>
                    </w:p>
                    <w:p w:rsidR="005B64C9" w:rsidRPr="00285B13" w:rsidRDefault="005B64C9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1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运用技术：xen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/kvm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虚拟机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，libvmi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库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，Capstone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反汇编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库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Wxwidgets库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linux内核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知识。</w:t>
                      </w:r>
                    </w:p>
                    <w:p w:rsidR="005B64C9" w:rsidRPr="00285B13" w:rsidRDefault="00D43983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1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取得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成绩：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在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安徽省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信息安全竞赛中获得一等奖的第一名，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即将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参加全国信息安全竞赛</w:t>
                      </w:r>
                    </w:p>
                    <w:p w:rsidR="008740AD" w:rsidRDefault="001826FA" w:rsidP="00FB2584">
                      <w:pPr>
                        <w:pStyle w:val="a3"/>
                        <w:spacing w:before="0" w:beforeAutospacing="0" w:after="0" w:afterAutospacing="0" w:line="360" w:lineRule="exact"/>
                        <w:ind w:firstLineChars="100" w:firstLine="181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我的工作：实现了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进程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模块</w:t>
                      </w:r>
                      <w:r w:rsidR="000D5F7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检测函数，</w:t>
                      </w:r>
                      <w:r w:rsidR="00757147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分布式</w:t>
                      </w:r>
                      <w:r w:rsidR="0075714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的设计</w:t>
                      </w:r>
                      <w:bookmarkStart w:id="1" w:name="_GoBack"/>
                      <w:bookmarkEnd w:id="1"/>
                      <w:r w:rsidR="0075714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与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环境搭建工作</w:t>
                      </w:r>
                    </w:p>
                    <w:p w:rsidR="009C3499" w:rsidRPr="00285B13" w:rsidRDefault="009C3499" w:rsidP="00FB2584">
                      <w:pPr>
                        <w:pStyle w:val="a3"/>
                        <w:spacing w:before="0" w:beforeAutospacing="0" w:after="0" w:afterAutospacing="0" w:line="360" w:lineRule="exact"/>
                        <w:ind w:firstLineChars="100" w:firstLine="181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  <w:p w:rsidR="00A4586E" w:rsidRPr="00285B13" w:rsidRDefault="00A4586E" w:rsidP="00A4586E">
                      <w:pPr>
                        <w:pStyle w:val="a3"/>
                        <w:spacing w:before="0" w:beforeAutospacing="0" w:after="0" w:afterAutospacing="0" w:line="360" w:lineRule="exact"/>
                        <w:ind w:left="90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016.12-2017.09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《飞思卡尔四旋翼导航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</w:p>
                    <w:p w:rsidR="00A4586E" w:rsidRPr="00285B13" w:rsidRDefault="00A4586E" w:rsidP="007B14EC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1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项目内容：该项目实现了在四旋翼上使用openmv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摄像头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摄像，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并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做图像处理，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路径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规划，智能车根据路径规划结果，在openmv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摄像头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的指引下寻找信标灯</w:t>
                      </w:r>
                    </w:p>
                    <w:p w:rsidR="00A4586E" w:rsidRPr="00285B13" w:rsidRDefault="00A4586E" w:rsidP="007B14EC">
                      <w:pPr>
                        <w:pStyle w:val="a3"/>
                        <w:spacing w:before="0" w:beforeAutospacing="0" w:after="0" w:afterAutospacing="0" w:line="360" w:lineRule="exact"/>
                        <w:ind w:leftChars="100" w:left="933" w:hangingChars="400" w:hanging="723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运用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技术：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嵌入式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单片机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，openmv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库</w:t>
                      </w:r>
                    </w:p>
                    <w:p w:rsidR="00A4586E" w:rsidRPr="00285B13" w:rsidRDefault="00A4586E" w:rsidP="007B14EC">
                      <w:pPr>
                        <w:pStyle w:val="a3"/>
                        <w:spacing w:before="0" w:beforeAutospacing="0" w:after="0" w:afterAutospacing="0" w:line="360" w:lineRule="exact"/>
                        <w:ind w:leftChars="100" w:left="933" w:hangingChars="400" w:hanging="723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取得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成绩：成功进入第十二届飞思卡尔智能车创意组全国总决赛。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并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取得创意奖的成绩。</w:t>
                      </w:r>
                    </w:p>
                    <w:p w:rsidR="005D69FD" w:rsidRPr="00285B13" w:rsidRDefault="005D69FD" w:rsidP="007B14EC">
                      <w:pPr>
                        <w:pStyle w:val="a3"/>
                        <w:spacing w:before="0" w:beforeAutospacing="0" w:after="0" w:afterAutospacing="0" w:line="360" w:lineRule="exact"/>
                        <w:ind w:leftChars="100" w:left="933" w:hangingChars="400" w:hanging="723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我的工作：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使用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openmv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进行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图像处理分析</w:t>
                      </w:r>
                    </w:p>
                  </w:txbxContent>
                </v:textbox>
              </v:rect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EEA4DA" wp14:editId="47372A91">
                <wp:simplePos x="0" y="0"/>
                <wp:positionH relativeFrom="column">
                  <wp:posOffset>1680348</wp:posOffset>
                </wp:positionH>
                <wp:positionV relativeFrom="paragraph">
                  <wp:posOffset>5128592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066C8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荣誉奖励</w:t>
                            </w:r>
                            <w:r w:rsidR="009A2FD2" w:rsidRPr="009A2FD2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93115" id="_x0000_t202" coordsize="21600,21600" o:spt="202" path="m,l,21600r21600,l21600,xe">
                <v:stroke joinstyle="miter"/>
                <v:path gradientshapeok="t" o:connecttype="rect"/>
              </v:shapetype>
              <v:shape id="文本框 132" o:spid="_x0000_s1028" type="#_x0000_t202" style="position:absolute;left:0;text-align:left;margin-left:132.3pt;margin-top:403.85pt;width:147.95pt;height:1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" filled="f" stroked="f">
                <v:textbox style="mso-fit-shape-to-text:t">
                  <w:txbxContent>
                    <w:p w:rsidR="00291340" w:rsidRDefault="003066C8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荣誉奖励</w:t>
                      </w:r>
                      <w:r w:rsidR="009A2FD2" w:rsidRPr="009A2FD2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68E1C1" wp14:editId="14A9843B">
                <wp:simplePos x="0" y="0"/>
                <wp:positionH relativeFrom="column">
                  <wp:posOffset>1196975</wp:posOffset>
                </wp:positionH>
                <wp:positionV relativeFrom="paragraph">
                  <wp:posOffset>5381349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Pr="00205A8C" w:rsidRDefault="008448EC" w:rsidP="008448E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2017.10 </w:t>
                            </w:r>
                            <w:r w:rsidR="00880C97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2017安徽省展航杯信息安全竞赛一等奖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91340" w:rsidRPr="00205A8C" w:rsidRDefault="008448EC" w:rsidP="008448E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2017.08 </w:t>
                            </w:r>
                            <w:r w:rsidR="001D19D7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</w:t>
                            </w:r>
                            <w:r w:rsidRPr="00205A8C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十二届全国大学生“恩智浦”杯智能车创意赛创意奖</w:t>
                            </w:r>
                          </w:p>
                          <w:p w:rsidR="00F35354" w:rsidRPr="00205A8C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2017.05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第四届全国高校物联网应用创新大赛挑战赛三等奖</w:t>
                            </w:r>
                          </w:p>
                          <w:p w:rsidR="00F35354" w:rsidRPr="00205A8C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2017.04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第四届华东赛区高校物联网应用创新大赛挑战赛一等奖</w:t>
                            </w:r>
                          </w:p>
                          <w:p w:rsidR="00F35354" w:rsidRPr="00205A8C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2016.10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第四届校区程序大赛三等奖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8E1C1" id="矩形 27" o:spid="_x0000_s1034" style="position:absolute;left:0;text-align:left;margin-left:94.25pt;margin-top:423.75pt;width:382.6pt;height:79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" filled="f" stroked="f">
                <v:textbox style="mso-fit-shape-to-text:t">
                  <w:txbxContent>
                    <w:p w:rsidR="00291340" w:rsidRPr="00205A8C" w:rsidRDefault="008448EC" w:rsidP="008448EC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2017.10 </w:t>
                      </w:r>
                      <w:r w:rsidR="00880C97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2017安徽省展航杯信息安全竞赛一等奖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91340" w:rsidRPr="00205A8C" w:rsidRDefault="008448EC" w:rsidP="008448EC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2017.08 </w:t>
                      </w:r>
                      <w:r w:rsidR="001D19D7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</w:t>
                      </w:r>
                      <w:r w:rsidRPr="00205A8C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十二届全国大学生“恩智浦”杯智能车创意赛创意奖</w:t>
                      </w:r>
                    </w:p>
                    <w:p w:rsidR="00F35354" w:rsidRPr="00205A8C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2017.05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 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第四届全国高校物联网应用创新大赛挑战赛三等奖</w:t>
                      </w:r>
                    </w:p>
                    <w:p w:rsidR="00F35354" w:rsidRPr="00205A8C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2017.04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第四届华东赛区高校物联网应用创新大赛挑战赛一等奖</w:t>
                      </w:r>
                    </w:p>
                    <w:p w:rsidR="00F35354" w:rsidRPr="00205A8C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2016.10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第四届校区程序大赛三等奖</w:t>
                      </w:r>
                    </w:p>
                  </w:txbxContent>
                </v:textbox>
              </v:rect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427A1D" wp14:editId="7F538A97">
                <wp:simplePos x="0" y="0"/>
                <wp:positionH relativeFrom="column">
                  <wp:posOffset>3419475</wp:posOffset>
                </wp:positionH>
                <wp:positionV relativeFrom="paragraph">
                  <wp:posOffset>5112441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55952F" id="平行四边形 38" o:spid="_x0000_s1026" type="#_x0000_t7" style="position:absolute;left:0;text-align:left;margin-left:269.25pt;margin-top:402.55pt;width:17.9pt;height:2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F8BDD0" wp14:editId="5B96B13F">
                <wp:simplePos x="0" y="0"/>
                <wp:positionH relativeFrom="column">
                  <wp:posOffset>1401776</wp:posOffset>
                </wp:positionH>
                <wp:positionV relativeFrom="paragraph">
                  <wp:posOffset>5100182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5DED" id="平行四边形 40" o:spid="_x0000_s1026" type="#_x0000_t7" style="position:absolute;left:0;text-align:left;margin-left:110.4pt;margin-top:401.6pt;width:17.9pt;height:2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1AB22D" wp14:editId="7E323E96">
                <wp:simplePos x="0" y="0"/>
                <wp:positionH relativeFrom="column">
                  <wp:posOffset>1528417</wp:posOffset>
                </wp:positionH>
                <wp:positionV relativeFrom="paragraph">
                  <wp:posOffset>5112965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61C1" id="任意多边形 37" o:spid="_x0000_s1026" style="position:absolute;left:0;text-align:left;margin-left:120.35pt;margin-top:402.6pt;width:370.55pt;height:20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980351" wp14:editId="2AC419F6">
                <wp:simplePos x="0" y="0"/>
                <wp:positionH relativeFrom="column">
                  <wp:posOffset>3501418</wp:posOffset>
                </wp:positionH>
                <wp:positionV relativeFrom="paragraph">
                  <wp:posOffset>6744611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0DC065" id="平行四边形 34" o:spid="_x0000_s1026" type="#_x0000_t7" style="position:absolute;left:0;text-align:left;margin-left:275.7pt;margin-top:531.05pt;width:17.9pt;height:20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24BC8C" wp14:editId="5C6219F4">
                <wp:simplePos x="0" y="0"/>
                <wp:positionH relativeFrom="column">
                  <wp:posOffset>1434162</wp:posOffset>
                </wp:positionH>
                <wp:positionV relativeFrom="paragraph">
                  <wp:posOffset>6768382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36A5" id="平行四边形 36" o:spid="_x0000_s1026" type="#_x0000_t7" style="position:absolute;left:0;text-align:left;margin-left:112.95pt;margin-top:532.95pt;width:17.9pt;height:20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8A9057" wp14:editId="70D02641">
                <wp:simplePos x="0" y="0"/>
                <wp:positionH relativeFrom="column">
                  <wp:posOffset>1710083</wp:posOffset>
                </wp:positionH>
                <wp:positionV relativeFrom="paragraph">
                  <wp:posOffset>6789696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FBFFC" id="文本框 141" o:spid="_x0000_s1030" type="#_x0000_t202" style="position:absolute;left:0;text-align:left;margin-left:134.65pt;margin-top:534.6pt;width:147.95pt;height:1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5884D8" wp14:editId="6AED4EC6">
                <wp:simplePos x="0" y="0"/>
                <wp:positionH relativeFrom="page">
                  <wp:align>right</wp:align>
                </wp:positionH>
                <wp:positionV relativeFrom="paragraph">
                  <wp:posOffset>6759299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77E16" id="任意多边形 33" o:spid="_x0000_s1026" style="position:absolute;left:0;text-align:left;margin-left:319.35pt;margin-top:532.25pt;width:370.55pt;height:20.4pt;flip:y;z-index:2517483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l7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w10:wrap anchorx="page"/>
              </v:shape>
            </w:pict>
          </mc:Fallback>
        </mc:AlternateContent>
      </w:r>
      <w:r w:rsidR="007A398F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F3E8F5" wp14:editId="243CCF8E">
                <wp:simplePos x="0" y="0"/>
                <wp:positionH relativeFrom="column">
                  <wp:posOffset>1182370</wp:posOffset>
                </wp:positionH>
                <wp:positionV relativeFrom="paragraph">
                  <wp:posOffset>7153717</wp:posOffset>
                </wp:positionV>
                <wp:extent cx="4946073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073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71FB7" w:rsidRPr="00205A8C" w:rsidRDefault="00871FB7" w:rsidP="00871FB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编程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语言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 熟悉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c++，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阅读过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《c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++ primer》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、《effective c++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了解Java </w:t>
                            </w:r>
                          </w:p>
                          <w:p w:rsidR="00871FB7" w:rsidRPr="00205A8C" w:rsidRDefault="00871FB7" w:rsidP="00871FB7">
                            <w:pPr>
                              <w:pStyle w:val="1"/>
                              <w:tabs>
                                <w:tab w:val="left" w:pos="780"/>
                              </w:tabs>
                              <w:spacing w:line="360" w:lineRule="exact"/>
                              <w:ind w:left="780" w:firstLineChars="600" w:firstLine="1084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用Java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做过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项目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71FB7" w:rsidRPr="00205A8C" w:rsidRDefault="00871FB7" w:rsidP="00871FB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数据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结构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掌握基本数据结构，了解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树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，B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+树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红黑树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,AVL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树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 w:rsidR="00FA716B" w:rsidRPr="00205A8C" w:rsidRDefault="001A1042" w:rsidP="00FA716B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操作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系统</w:t>
                            </w:r>
                            <w:r w:rsidR="00A75AF0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--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阅读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过《程序员的自我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修养》</w:t>
                            </w:r>
                            <w:r w:rsidR="002B7721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自己动手写cpu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。接触过</w:t>
                            </w:r>
                            <w:r w:rsidR="00FA716B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一部分</w:t>
                            </w:r>
                          </w:p>
                          <w:p w:rsidR="00871FB7" w:rsidRPr="00205A8C" w:rsidRDefault="001A1042" w:rsidP="00FA716B">
                            <w:pPr>
                              <w:pStyle w:val="1"/>
                              <w:tabs>
                                <w:tab w:val="left" w:pos="780"/>
                              </w:tabs>
                              <w:spacing w:line="360" w:lineRule="exact"/>
                              <w:ind w:left="420" w:firstLineChars="800" w:firstLine="1446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x内核</w:t>
                            </w:r>
                            <w:r w:rsidR="00076BDA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源码。</w:t>
                            </w:r>
                          </w:p>
                          <w:p w:rsidR="00871FB7" w:rsidRPr="00205A8C" w:rsidRDefault="004C7824" w:rsidP="0064614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计算机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网络 </w:t>
                            </w:r>
                            <w:r w:rsidR="00A75AF0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了解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TCP/IP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协议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以及linux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网络编程</w:t>
                            </w:r>
                          </w:p>
                          <w:p w:rsidR="004F1C93" w:rsidRPr="00205A8C" w:rsidRDefault="004F1C93" w:rsidP="0064614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小型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ab/>
                              <w:t>-- 服务器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压测工具，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内存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泄漏检测工具</w:t>
                            </w:r>
                            <w:r w:rsidR="00CB4697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CB4697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学生</w:t>
                            </w:r>
                            <w:r w:rsidR="00CB4697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学籍管理系统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3E8F5" id="矩形 26" o:spid="_x0000_s1036" style="position:absolute;left:0;text-align:left;margin-left:93.1pt;margin-top:563.3pt;width:389.45pt;height:79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" filled="f" stroked="f">
                <v:textbox style="mso-fit-shape-to-text:t">
                  <w:txbxContent>
                    <w:p w:rsidR="00871FB7" w:rsidRPr="00205A8C" w:rsidRDefault="00871FB7" w:rsidP="00871FB7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编程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语言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 熟悉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c++，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阅读过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《c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++ primer》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、《effective c++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了解Java </w:t>
                      </w:r>
                    </w:p>
                    <w:p w:rsidR="00871FB7" w:rsidRPr="00205A8C" w:rsidRDefault="00871FB7" w:rsidP="00871FB7">
                      <w:pPr>
                        <w:pStyle w:val="1"/>
                        <w:tabs>
                          <w:tab w:val="left" w:pos="780"/>
                        </w:tabs>
                        <w:spacing w:line="360" w:lineRule="exact"/>
                        <w:ind w:left="780" w:firstLineChars="600" w:firstLine="1084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并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用Java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做过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项目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71FB7" w:rsidRPr="00205A8C" w:rsidRDefault="00871FB7" w:rsidP="00871FB7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数据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结构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掌握基本数据结构，了解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B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树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，B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+树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红黑树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,AVL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树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等</w:t>
                      </w:r>
                    </w:p>
                    <w:p w:rsidR="00FA716B" w:rsidRPr="00205A8C" w:rsidRDefault="001A1042" w:rsidP="00FA716B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操作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系统</w:t>
                      </w:r>
                      <w:r w:rsidR="00A75AF0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--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阅读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过《程序员的自我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修养》</w:t>
                      </w:r>
                      <w:r w:rsidR="002B7721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自己动手写cpu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。接触过</w:t>
                      </w:r>
                      <w:r w:rsidR="00FA716B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一部分</w:t>
                      </w:r>
                    </w:p>
                    <w:p w:rsidR="00871FB7" w:rsidRPr="00205A8C" w:rsidRDefault="001A1042" w:rsidP="00FA716B">
                      <w:pPr>
                        <w:pStyle w:val="1"/>
                        <w:tabs>
                          <w:tab w:val="left" w:pos="780"/>
                        </w:tabs>
                        <w:spacing w:line="360" w:lineRule="exact"/>
                        <w:ind w:left="420" w:firstLineChars="800" w:firstLine="1446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x内核</w:t>
                      </w:r>
                      <w:r w:rsidR="00076BDA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源码。</w:t>
                      </w:r>
                    </w:p>
                    <w:p w:rsidR="00871FB7" w:rsidRPr="00205A8C" w:rsidRDefault="004C7824" w:rsidP="00646143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计算机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网络 </w:t>
                      </w:r>
                      <w:r w:rsidR="00A75AF0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了解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TCP/IP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协议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以及linux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网络编程</w:t>
                      </w:r>
                    </w:p>
                    <w:p w:rsidR="004F1C93" w:rsidRPr="00205A8C" w:rsidRDefault="004F1C93" w:rsidP="00646143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小型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项目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ab/>
                        <w:t>-- 服务器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压测工具，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内存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泄漏检测工具</w:t>
                      </w:r>
                      <w:r w:rsidR="00CB4697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CB4697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学生</w:t>
                      </w:r>
                      <w:r w:rsidR="00CB4697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学籍管理系统</w:t>
                      </w:r>
                    </w:p>
                  </w:txbxContent>
                </v:textbox>
              </v:rect>
            </w:pict>
          </mc:Fallback>
        </mc:AlternateContent>
      </w:r>
      <w:r w:rsidR="001C72EB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3382D" wp14:editId="4CBEFC06">
                <wp:simplePos x="0" y="0"/>
                <wp:positionH relativeFrom="column">
                  <wp:posOffset>1368425</wp:posOffset>
                </wp:positionH>
                <wp:positionV relativeFrom="paragraph">
                  <wp:posOffset>941705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BF3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4" o:spid="_x0000_s1026" type="#_x0000_t7" style="position:absolute;left:0;text-align:left;margin-left:107.75pt;margin-top:74.15pt;width:17.9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D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1C72EB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EAD" wp14:editId="4257ED49">
                <wp:simplePos x="0" y="0"/>
                <wp:positionH relativeFrom="column">
                  <wp:posOffset>1491615</wp:posOffset>
                </wp:positionH>
                <wp:positionV relativeFrom="paragraph">
                  <wp:posOffset>939800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1EEB" id="任意多边形 41" o:spid="_x0000_s1026" style="position:absolute;left:0;text-align:left;margin-left:117.45pt;margin-top:74pt;width:370.55pt;height:20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nN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5B64C9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6EC93" wp14:editId="501EA230">
                <wp:simplePos x="0" y="0"/>
                <wp:positionH relativeFrom="column">
                  <wp:posOffset>3419723</wp:posOffset>
                </wp:positionH>
                <wp:positionV relativeFrom="paragraph">
                  <wp:posOffset>941540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7D87DD" id="平行四边形 42" o:spid="_x0000_s1026" type="#_x0000_t7" style="position:absolute;left:0;text-align:left;margin-left:269.25pt;margin-top:74.15pt;width:17.9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5B64C9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0DCA9" wp14:editId="4D5E1556">
                <wp:simplePos x="0" y="0"/>
                <wp:positionH relativeFrom="column">
                  <wp:posOffset>1694180</wp:posOffset>
                </wp:positionH>
                <wp:positionV relativeFrom="paragraph">
                  <wp:posOffset>962191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5B64C9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项目经历</w:t>
                            </w:r>
                            <w:r w:rsidR="003835DE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 w:rsidR="003835DE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0DCA9" id="_x0000_t202" coordsize="21600,21600" o:spt="202" path="m,l,21600r21600,l21600,xe">
                <v:stroke joinstyle="miter"/>
                <v:path gradientshapeok="t" o:connecttype="rect"/>
              </v:shapetype>
              <v:shape id="文本框 127" o:spid="_x0000_s1038" type="#_x0000_t202" style="position:absolute;left:0;text-align:left;margin-left:133.4pt;margin-top:75.75pt;width:147.95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" filled="f" stroked="f">
                <v:textbox style="mso-fit-shape-to-text:t">
                  <w:txbxContent>
                    <w:p w:rsidR="00291340" w:rsidRDefault="005B64C9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项目经历</w:t>
                      </w:r>
                      <w:r w:rsidR="003835DE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 w:rsidR="003835DE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5A0866F" wp14:editId="7A51FD0E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84FD" id="任意多边形 45" o:spid="_x0000_s1026" style="position:absolute;left:0;text-align:left;margin-left:123.85pt;margin-top:-3.55pt;width:370.55pt;height:20.4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665ECC9" wp14:editId="7F39A7AB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280A0A" id="平行四边形 46" o:spid="_x0000_s1026" type="#_x0000_t7" style="position:absolute;left:0;text-align:left;margin-left:272.4pt;margin-top:-3.5pt;width:17.9pt;height:20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1E2445A" wp14:editId="40652D00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445A" id="文本框 24" o:spid="_x0000_s1039" type="#_x0000_t202" style="position:absolute;left:0;text-align:left;margin-left:133.4pt;margin-top:-3.7pt;width:147.95pt;height:19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PqrA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6814B5" wp14:editId="0DEF2389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Pr="00205A8C" w:rsidRDefault="005B64C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15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.09—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9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.6   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合肥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工业大学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    本科学历</w:t>
                            </w:r>
                          </w:p>
                          <w:p w:rsidR="00291340" w:rsidRDefault="00291340" w:rsidP="005B64C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814B5" id="矩形 24" o:spid="_x0000_s1039" style="position:absolute;left:0;text-align:left;margin-left:111.3pt;margin-top:31pt;width:382.5pt;height:9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" filled="f" stroked="f">
                <v:textbox style="mso-fit-shape-to-text:t">
                  <w:txbxContent>
                    <w:p w:rsidR="00291340" w:rsidRPr="00205A8C" w:rsidRDefault="005B64C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15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.09—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9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.6   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合肥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工业大学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  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计算机科学与技术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    本科学历</w:t>
                      </w:r>
                    </w:p>
                    <w:p w:rsidR="00291340" w:rsidRDefault="00291340" w:rsidP="005B64C9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42AC27" wp14:editId="1AD34649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291340">
                            <w:pPr>
                              <w:pStyle w:val="a3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42AC27" id="矩形 14" o:spid="_x0000_s1041" style="position:absolute;left:0;text-align:left;margin-left:-75.5pt;margin-top:397.3pt;width:130.55pt;height:41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HZ1&#10;9jXWAQAAcgMAAA4AAAAAAAAAAAAAAAAALgIAAGRycy9lMm9Eb2MueG1sUEsBAi0AFAAGAAgAAAAh&#10;AMvdfmrhAAAADAEAAA8AAAAAAAAAAAAAAAAAMAQAAGRycy9kb3ducmV2LnhtbFBLBQYAAAAABAAE&#10;APMAAAA+BQAAAAA=&#10;" filled="f" stroked="f" strokeweight="4.5pt">
                <v:textbox>
                  <w:txbxContent>
                    <w:p w:rsidR="00291340" w:rsidRDefault="00291340">
                      <w:pPr>
                        <w:pStyle w:val="a3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3C2A7F" wp14:editId="3D372B05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29134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2A7F" id="矩形 22" o:spid="_x0000_s1042" style="position:absolute;left:0;text-align:left;margin-left:-73.45pt;margin-top:443.8pt;width:149.55pt;height:6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A914mvkwEAAPYC&#10;AAAOAAAAAAAAAAAAAAAAAC4CAABkcnMvZTJvRG9jLnhtbFBLAQItABQABgAIAAAAIQCqrP6X4wAA&#10;AA0BAAAPAAAAAAAAAAAAAAAAAO0DAABkcnMvZG93bnJldi54bWxQSwUGAAAAAAQABADzAAAA/QQA&#10;AAAA&#10;" filled="f" stroked="f">
                <v:textbox style="mso-fit-shape-to-text:t">
                  <w:txbxContent>
                    <w:p w:rsidR="00291340" w:rsidRDefault="0029134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sectPr w:rsidR="00291340" w:rsidRPr="0038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37" w:rsidRDefault="00A73537" w:rsidP="002E52BB">
      <w:r>
        <w:separator/>
      </w:r>
    </w:p>
  </w:endnote>
  <w:endnote w:type="continuationSeparator" w:id="0">
    <w:p w:rsidR="00A73537" w:rsidRDefault="00A73537" w:rsidP="002E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37" w:rsidRDefault="00A73537" w:rsidP="002E52BB">
      <w:r>
        <w:separator/>
      </w:r>
    </w:p>
  </w:footnote>
  <w:footnote w:type="continuationSeparator" w:id="0">
    <w:p w:rsidR="00A73537" w:rsidRDefault="00A73537" w:rsidP="002E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80"/>
        </w:tabs>
        <w:ind w:left="78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500"/>
        </w:tabs>
        <w:ind w:left="150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220"/>
        </w:tabs>
        <w:ind w:left="222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940"/>
        </w:tabs>
        <w:ind w:left="294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60"/>
        </w:tabs>
        <w:ind w:left="366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80"/>
        </w:tabs>
        <w:ind w:left="438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100"/>
        </w:tabs>
        <w:ind w:left="510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820"/>
        </w:tabs>
        <w:ind w:left="582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540"/>
        </w:tabs>
        <w:ind w:left="654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071B1E"/>
    <w:rsid w:val="00076BDA"/>
    <w:rsid w:val="00077704"/>
    <w:rsid w:val="00084155"/>
    <w:rsid w:val="000852E6"/>
    <w:rsid w:val="000D31B2"/>
    <w:rsid w:val="000D5F78"/>
    <w:rsid w:val="000E3B2A"/>
    <w:rsid w:val="000F4705"/>
    <w:rsid w:val="0011198F"/>
    <w:rsid w:val="00127990"/>
    <w:rsid w:val="001826FA"/>
    <w:rsid w:val="001A1042"/>
    <w:rsid w:val="001A7748"/>
    <w:rsid w:val="001C395D"/>
    <w:rsid w:val="001C72EB"/>
    <w:rsid w:val="001D19D7"/>
    <w:rsid w:val="001E31F7"/>
    <w:rsid w:val="00205124"/>
    <w:rsid w:val="00205A8C"/>
    <w:rsid w:val="002207F3"/>
    <w:rsid w:val="0024345B"/>
    <w:rsid w:val="0027574C"/>
    <w:rsid w:val="00285B13"/>
    <w:rsid w:val="00291340"/>
    <w:rsid w:val="002B7721"/>
    <w:rsid w:val="002C7AAE"/>
    <w:rsid w:val="002E52BB"/>
    <w:rsid w:val="002E6A8A"/>
    <w:rsid w:val="002F2580"/>
    <w:rsid w:val="003066C8"/>
    <w:rsid w:val="0032023C"/>
    <w:rsid w:val="00325D84"/>
    <w:rsid w:val="003374AA"/>
    <w:rsid w:val="00376D0E"/>
    <w:rsid w:val="003835DE"/>
    <w:rsid w:val="003E5FF4"/>
    <w:rsid w:val="003F1EC2"/>
    <w:rsid w:val="00406E76"/>
    <w:rsid w:val="004A5294"/>
    <w:rsid w:val="004C1CA4"/>
    <w:rsid w:val="004C7824"/>
    <w:rsid w:val="004D67D8"/>
    <w:rsid w:val="004E4680"/>
    <w:rsid w:val="004F1C93"/>
    <w:rsid w:val="00524C8E"/>
    <w:rsid w:val="00584555"/>
    <w:rsid w:val="005B08AD"/>
    <w:rsid w:val="005B63C4"/>
    <w:rsid w:val="005B64C9"/>
    <w:rsid w:val="005C08B7"/>
    <w:rsid w:val="005C1A90"/>
    <w:rsid w:val="005C7406"/>
    <w:rsid w:val="005D69FD"/>
    <w:rsid w:val="005E46A2"/>
    <w:rsid w:val="00604716"/>
    <w:rsid w:val="00606C15"/>
    <w:rsid w:val="00606CB9"/>
    <w:rsid w:val="00646143"/>
    <w:rsid w:val="006664E8"/>
    <w:rsid w:val="00686B05"/>
    <w:rsid w:val="006C2DDF"/>
    <w:rsid w:val="00711ADD"/>
    <w:rsid w:val="007164BC"/>
    <w:rsid w:val="00757147"/>
    <w:rsid w:val="007669CA"/>
    <w:rsid w:val="0077002F"/>
    <w:rsid w:val="00771757"/>
    <w:rsid w:val="007A1BDC"/>
    <w:rsid w:val="007A398F"/>
    <w:rsid w:val="007B14EC"/>
    <w:rsid w:val="007B1FD5"/>
    <w:rsid w:val="007C16F1"/>
    <w:rsid w:val="007D1C3F"/>
    <w:rsid w:val="007E2EA0"/>
    <w:rsid w:val="008014E0"/>
    <w:rsid w:val="00841F03"/>
    <w:rsid w:val="00843008"/>
    <w:rsid w:val="008448EC"/>
    <w:rsid w:val="00865E91"/>
    <w:rsid w:val="00871FB7"/>
    <w:rsid w:val="008740AD"/>
    <w:rsid w:val="00880C97"/>
    <w:rsid w:val="008B11F0"/>
    <w:rsid w:val="0091642F"/>
    <w:rsid w:val="00977C3A"/>
    <w:rsid w:val="009A2FD2"/>
    <w:rsid w:val="009B5E84"/>
    <w:rsid w:val="009C3499"/>
    <w:rsid w:val="00A4586E"/>
    <w:rsid w:val="00A61981"/>
    <w:rsid w:val="00A73537"/>
    <w:rsid w:val="00A75AF0"/>
    <w:rsid w:val="00B37413"/>
    <w:rsid w:val="00BC34C5"/>
    <w:rsid w:val="00BE399B"/>
    <w:rsid w:val="00C55337"/>
    <w:rsid w:val="00C823E8"/>
    <w:rsid w:val="00C87C20"/>
    <w:rsid w:val="00CB4697"/>
    <w:rsid w:val="00CF277D"/>
    <w:rsid w:val="00D2373B"/>
    <w:rsid w:val="00D43983"/>
    <w:rsid w:val="00D55CE9"/>
    <w:rsid w:val="00D86708"/>
    <w:rsid w:val="00DD59CF"/>
    <w:rsid w:val="00E14D3E"/>
    <w:rsid w:val="00E21101"/>
    <w:rsid w:val="00E266B9"/>
    <w:rsid w:val="00E61AFB"/>
    <w:rsid w:val="00EA6517"/>
    <w:rsid w:val="00F339E4"/>
    <w:rsid w:val="00F35354"/>
    <w:rsid w:val="00F35DDA"/>
    <w:rsid w:val="00F433C5"/>
    <w:rsid w:val="00FA26D1"/>
    <w:rsid w:val="00FA716B"/>
    <w:rsid w:val="00FB2584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1A869D"/>
  <w15:docId w15:val="{D28F6ECB-AD44-4328-944F-C5C7459F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55CE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5CE9"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2B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2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28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66</cp:revision>
  <cp:lastPrinted>2018-06-09T05:18:00Z</cp:lastPrinted>
  <dcterms:created xsi:type="dcterms:W3CDTF">2018-03-14T14:20:00Z</dcterms:created>
  <dcterms:modified xsi:type="dcterms:W3CDTF">2018-06-09T05:24:00Z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