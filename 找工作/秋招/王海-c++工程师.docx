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40" w:rsidRPr="003835DE" w:rsidRDefault="00FC417D">
      <w:pPr>
        <w:rPr>
          <w:rFonts w:asciiTheme="majorEastAsia" w:eastAsiaTheme="majorEastAsia" w:hAnsiTheme="majorEastAsia"/>
        </w:rPr>
      </w:pP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6BFF40" wp14:editId="1E2C36C9">
                <wp:simplePos x="0" y="0"/>
                <wp:positionH relativeFrom="column">
                  <wp:posOffset>3538077</wp:posOffset>
                </wp:positionH>
                <wp:positionV relativeFrom="paragraph">
                  <wp:posOffset>5224856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41BA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38" o:spid="_x0000_s1026" type="#_x0000_t7" style="position:absolute;left:0;text-align:left;margin-left:278.6pt;margin-top:411.4pt;width:17.9pt;height:20.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8353EE" wp14:editId="3B377FC4">
                <wp:simplePos x="0" y="0"/>
                <wp:positionH relativeFrom="column">
                  <wp:posOffset>1451478</wp:posOffset>
                </wp:positionH>
                <wp:positionV relativeFrom="paragraph">
                  <wp:posOffset>5201143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1F428" id="平行四边形 40" o:spid="_x0000_s1026" type="#_x0000_t7" style="position:absolute;left:0;text-align:left;margin-left:114.3pt;margin-top:409.55pt;width:17.9pt;height:2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E94AF6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7F08830" wp14:editId="61A591B2">
                <wp:simplePos x="0" y="0"/>
                <wp:positionH relativeFrom="column">
                  <wp:posOffset>1454188</wp:posOffset>
                </wp:positionH>
                <wp:positionV relativeFrom="paragraph">
                  <wp:posOffset>7102143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161C0" id="平行四边形 36" o:spid="_x0000_s1026" type="#_x0000_t7" style="position:absolute;left:0;text-align:left;margin-left:114.5pt;margin-top:559.2pt;width:17.9pt;height:20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43A4FD" wp14:editId="041D7131">
                <wp:simplePos x="0" y="0"/>
                <wp:positionH relativeFrom="column">
                  <wp:posOffset>1263726</wp:posOffset>
                </wp:positionH>
                <wp:positionV relativeFrom="paragraph">
                  <wp:posOffset>7467003</wp:posOffset>
                </wp:positionV>
                <wp:extent cx="4946073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073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71FB7" w:rsidRPr="00DE4F08" w:rsidRDefault="00871FB7" w:rsidP="00DE4F0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编程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语言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 熟悉</w:t>
                            </w:r>
                            <w:r w:rsidR="001279E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="001279E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阅读过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proofErr w:type="spellStart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++</w:t>
                            </w:r>
                            <w:proofErr w:type="spellEnd"/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primer》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、《effective </w:t>
                            </w:r>
                            <w:proofErr w:type="spellStart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6645A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了解Java</w:t>
                            </w:r>
                            <w:r w:rsidR="00DE4F0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E4F08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web</w:t>
                            </w:r>
                            <w:r w:rsidR="00DE4F0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，了解p</w:t>
                            </w:r>
                            <w:r w:rsidR="00DE4F08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ython </w:t>
                            </w:r>
                            <w:proofErr w:type="spellStart"/>
                            <w:r w:rsidR="00DE4F08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django</w:t>
                            </w:r>
                            <w:proofErr w:type="spellEnd"/>
                            <w:r w:rsidR="00DE4F08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框架</w:t>
                            </w:r>
                          </w:p>
                          <w:p w:rsidR="00871FB7" w:rsidRPr="00205A8C" w:rsidRDefault="00871FB7" w:rsidP="00871FB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数据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结构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A1042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掌握基本数据结构</w:t>
                            </w:r>
                          </w:p>
                          <w:p w:rsidR="00871FB7" w:rsidRPr="000C620F" w:rsidRDefault="001A1042" w:rsidP="000C620F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操作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系统</w:t>
                            </w:r>
                            <w:r w:rsidR="00A75AF0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--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阅读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过《程序员的自我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修养》</w:t>
                            </w:r>
                            <w:r w:rsidR="002B7721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自己动手写</w:t>
                            </w:r>
                            <w:proofErr w:type="spellStart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cpu</w:t>
                            </w:r>
                            <w:proofErr w:type="spellEnd"/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0C620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0C620F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</w:t>
                            </w:r>
                            <w:r w:rsidR="000C620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深入理解</w:t>
                            </w:r>
                            <w:proofErr w:type="spellStart"/>
                            <w:r w:rsidR="000C620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linux</w:t>
                            </w:r>
                            <w:proofErr w:type="spellEnd"/>
                            <w:r w:rsidR="000C620F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0C620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7A0FC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，《</w:t>
                            </w:r>
                            <w:proofErr w:type="spellStart"/>
                            <w:r w:rsidR="007D020D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</w:t>
                            </w:r>
                            <w:r w:rsidR="007D020D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inux</w:t>
                            </w:r>
                            <w:proofErr w:type="spellEnd"/>
                            <w:r w:rsidR="007D020D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内核设计与实现</w:t>
                            </w:r>
                            <w:r w:rsidR="007A0FC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8B0A36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  <w:r w:rsidR="00707CA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。并参与</w:t>
                            </w:r>
                            <w:proofErr w:type="spellStart"/>
                            <w:r w:rsidRPr="000C620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</w:t>
                            </w:r>
                            <w:r w:rsidRPr="000C620F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</w:t>
                            </w:r>
                            <w:proofErr w:type="spellEnd"/>
                            <w:r w:rsidRPr="000C620F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707CA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</w:p>
                          <w:p w:rsidR="00871FB7" w:rsidRPr="00205A8C" w:rsidRDefault="004C7824" w:rsidP="0064614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计算机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网络 </w:t>
                            </w:r>
                            <w:r w:rsidR="00A75AF0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了解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TCP/IP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协议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以及</w:t>
                            </w:r>
                            <w:proofErr w:type="spellStart"/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linux</w:t>
                            </w:r>
                            <w:proofErr w:type="spellEnd"/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网络编程</w:t>
                            </w:r>
                          </w:p>
                          <w:p w:rsidR="004F1C93" w:rsidRPr="00205A8C" w:rsidRDefault="00522FC7" w:rsidP="00646143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</w:t>
                            </w:r>
                            <w:r w:rsidR="000B336D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inux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F1C93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</w:t>
                            </w:r>
                            <w:r w:rsidR="00C71EF7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7661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C71EF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g</w:t>
                            </w:r>
                            <w:r w:rsidR="00C71EF7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it,</w:t>
                            </w:r>
                            <w:r w:rsidR="00107539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71EF7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shel</w:t>
                            </w:r>
                            <w:r w:rsidR="00E63596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l等工具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43A4FD" id="矩形 26" o:spid="_x0000_s1026" style="position:absolute;left:0;text-align:left;margin-left:99.5pt;margin-top:587.95pt;width:389.45pt;height:79.2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" filled="f" stroked="f">
                <v:textbox style="mso-fit-shape-to-text:t">
                  <w:txbxContent>
                    <w:p w:rsidR="00871FB7" w:rsidRPr="00DE4F08" w:rsidRDefault="00871FB7" w:rsidP="00DE4F08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编程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语言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 熟悉</w:t>
                      </w:r>
                      <w:r w:rsidR="001279E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</w:t>
                      </w:r>
                      <w:r w:rsidR="001279E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阅读过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</w:t>
                      </w:r>
                      <w:proofErr w:type="spellStart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++</w:t>
                      </w:r>
                      <w:proofErr w:type="spellEnd"/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primer》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、《effective </w:t>
                      </w:r>
                      <w:proofErr w:type="spellStart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6645A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。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了解Java</w:t>
                      </w:r>
                      <w:r w:rsidR="00DE4F0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DE4F08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web</w:t>
                      </w:r>
                      <w:r w:rsidR="00DE4F0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，了解p</w:t>
                      </w:r>
                      <w:r w:rsidR="00DE4F08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ython </w:t>
                      </w:r>
                      <w:proofErr w:type="spellStart"/>
                      <w:r w:rsidR="00DE4F08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django</w:t>
                      </w:r>
                      <w:proofErr w:type="spellEnd"/>
                      <w:r w:rsidR="00DE4F08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框架</w:t>
                      </w:r>
                    </w:p>
                    <w:p w:rsidR="00871FB7" w:rsidRPr="00205A8C" w:rsidRDefault="00871FB7" w:rsidP="00871FB7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数据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结构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1A1042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掌握基本数据结构</w:t>
                      </w:r>
                    </w:p>
                    <w:p w:rsidR="00871FB7" w:rsidRPr="000C620F" w:rsidRDefault="001A1042" w:rsidP="000C620F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操作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系统</w:t>
                      </w:r>
                      <w:r w:rsidR="00A75AF0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--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阅读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过《程序员的自我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修养》</w:t>
                      </w:r>
                      <w:r w:rsidR="002B7721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自己动手写</w:t>
                      </w:r>
                      <w:proofErr w:type="spellStart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cpu</w:t>
                      </w:r>
                      <w:proofErr w:type="spellEnd"/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0C620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0C620F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</w:t>
                      </w:r>
                      <w:r w:rsidR="000C620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深入理解</w:t>
                      </w:r>
                      <w:proofErr w:type="spellStart"/>
                      <w:r w:rsidR="000C620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linux</w:t>
                      </w:r>
                      <w:proofErr w:type="spellEnd"/>
                      <w:r w:rsidR="000C620F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0C620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7A0FC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，《</w:t>
                      </w:r>
                      <w:proofErr w:type="spellStart"/>
                      <w:r w:rsidR="007D020D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</w:t>
                      </w:r>
                      <w:r w:rsidR="007D020D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inux</w:t>
                      </w:r>
                      <w:proofErr w:type="spellEnd"/>
                      <w:r w:rsidR="007D020D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内核设计与实现</w:t>
                      </w:r>
                      <w:r w:rsidR="007A0FC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8B0A36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等</w:t>
                      </w:r>
                      <w:r w:rsidR="00707CA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。并参与</w:t>
                      </w:r>
                      <w:proofErr w:type="spellStart"/>
                      <w:r w:rsidRPr="000C620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</w:t>
                      </w:r>
                      <w:r w:rsidRPr="000C620F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x</w:t>
                      </w:r>
                      <w:proofErr w:type="spellEnd"/>
                      <w:r w:rsidRPr="000C620F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707CA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开发</w:t>
                      </w:r>
                    </w:p>
                    <w:p w:rsidR="00871FB7" w:rsidRPr="00205A8C" w:rsidRDefault="004C7824" w:rsidP="00646143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计算机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网络 </w:t>
                      </w:r>
                      <w:r w:rsidR="00A75AF0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了解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TCP/IP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协议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以及</w:t>
                      </w:r>
                      <w:proofErr w:type="spellStart"/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linux</w:t>
                      </w:r>
                      <w:proofErr w:type="spellEnd"/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下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网络编程</w:t>
                      </w:r>
                    </w:p>
                    <w:p w:rsidR="004F1C93" w:rsidRPr="00205A8C" w:rsidRDefault="00522FC7" w:rsidP="00646143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</w:t>
                      </w:r>
                      <w:r w:rsidR="000B336D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inux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4F1C93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</w:t>
                      </w:r>
                      <w:r w:rsidR="00C71EF7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1C7661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熟练使用</w:t>
                      </w:r>
                      <w:r w:rsidR="00C71EF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g</w:t>
                      </w:r>
                      <w:r w:rsidR="00C71EF7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it,</w:t>
                      </w:r>
                      <w:r w:rsidR="00107539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C71EF7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shel</w:t>
                      </w:r>
                      <w:r w:rsidR="00E63596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l等工具</w:t>
                      </w:r>
                    </w:p>
                  </w:txbxContent>
                </v:textbox>
              </v:rect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3088EB" wp14:editId="480160EF">
                <wp:simplePos x="0" y="0"/>
                <wp:positionH relativeFrom="column">
                  <wp:posOffset>3483610</wp:posOffset>
                </wp:positionH>
                <wp:positionV relativeFrom="paragraph">
                  <wp:posOffset>7109270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B19E37B" id="平行四边形 34" o:spid="_x0000_s1026" type="#_x0000_t7" style="position:absolute;left:0;text-align:left;margin-left:274.3pt;margin-top:559.8pt;width:17.9pt;height:20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D34809" wp14:editId="6F7F4A19">
                <wp:simplePos x="0" y="0"/>
                <wp:positionH relativeFrom="column">
                  <wp:posOffset>1706245</wp:posOffset>
                </wp:positionH>
                <wp:positionV relativeFrom="paragraph">
                  <wp:posOffset>7143750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34809" id="_x0000_t202" coordsize="21600,21600" o:spt="202" path="m,l,21600r21600,l21600,xe">
                <v:stroke joinstyle="miter"/>
                <v:path gradientshapeok="t" o:connecttype="rect"/>
              </v:shapetype>
              <v:shape id="文本框 141" o:spid="_x0000_s1027" type="#_x0000_t202" style="position:absolute;left:0;text-align:left;margin-left:134.35pt;margin-top:562.5pt;width:147.95pt;height:19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4A9034" wp14:editId="248ADCC1">
                <wp:simplePos x="0" y="0"/>
                <wp:positionH relativeFrom="page">
                  <wp:posOffset>2736850</wp:posOffset>
                </wp:positionH>
                <wp:positionV relativeFrom="paragraph">
                  <wp:posOffset>7113270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67DFC" id="任意多边形 33" o:spid="_x0000_s1026" style="position:absolute;left:0;text-align:left;margin-left:215.5pt;margin-top:560.1pt;width:370.55pt;height:20.4pt;flip:y;z-index:251748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l7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w10:wrap anchorx="page"/>
              </v:shape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190ECE" wp14:editId="5959C874">
                <wp:simplePos x="0" y="0"/>
                <wp:positionH relativeFrom="column">
                  <wp:posOffset>1271280</wp:posOffset>
                </wp:positionH>
                <wp:positionV relativeFrom="paragraph">
                  <wp:posOffset>5530537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57AE6" w:rsidRPr="00E57AE6" w:rsidRDefault="00E57AE6" w:rsidP="008448E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2018.07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十一届全国大学生信息安全竞赛作品赛二等奖</w:t>
                            </w:r>
                          </w:p>
                          <w:p w:rsidR="00291340" w:rsidRPr="00205A8C" w:rsidRDefault="008448EC" w:rsidP="008448E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2017.10 </w:t>
                            </w:r>
                            <w:r w:rsidR="00880C97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2017安徽省展航杯信息安全竞赛一等奖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291340" w:rsidRPr="00205A8C" w:rsidRDefault="008448EC" w:rsidP="008448EC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2017.08 </w:t>
                            </w:r>
                            <w:r w:rsidR="001D19D7"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--</w:t>
                            </w:r>
                            <w:r w:rsidRPr="00205A8C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十二届全国大学生“恩智浦”杯智能车创意赛创意奖</w:t>
                            </w:r>
                          </w:p>
                          <w:p w:rsidR="00F35354" w:rsidRPr="00205A8C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2017.05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 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第四届全国高校物联网应用创新大赛挑战赛三等奖</w:t>
                            </w:r>
                          </w:p>
                          <w:p w:rsidR="00F35354" w:rsidRPr="00205A8C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2017.04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第四届华东赛区高校物联网应用创新大赛挑战赛一等奖</w:t>
                            </w:r>
                          </w:p>
                          <w:p w:rsidR="00F35354" w:rsidRDefault="00F35354" w:rsidP="00F35354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2016.10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--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第四届校区程序大赛三等奖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90ECE" id="矩形 27" o:spid="_x0000_s1028" style="position:absolute;left:0;text-align:left;margin-left:100.1pt;margin-top:435.5pt;width:382.6pt;height:79.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" filled="f" stroked="f">
                <v:textbox style="mso-fit-shape-to-text:t">
                  <w:txbxContent>
                    <w:p w:rsidR="00E57AE6" w:rsidRPr="00E57AE6" w:rsidRDefault="00E57AE6" w:rsidP="008448EC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2018.07 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十一届全国大学生信息安全竞赛作品赛二等奖</w:t>
                      </w:r>
                    </w:p>
                    <w:p w:rsidR="00291340" w:rsidRPr="00205A8C" w:rsidRDefault="008448EC" w:rsidP="008448EC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2017.10 </w:t>
                      </w:r>
                      <w:r w:rsidR="00880C97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2017安徽省展航杯信息安全竞赛一等奖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291340" w:rsidRPr="00205A8C" w:rsidRDefault="008448EC" w:rsidP="008448EC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2017.08 </w:t>
                      </w:r>
                      <w:r w:rsidR="001D19D7"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--</w:t>
                      </w:r>
                      <w:r w:rsidRPr="00205A8C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 xml:space="preserve">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十二届全国大学生“恩智浦”杯智能车创意赛创意奖</w:t>
                      </w:r>
                    </w:p>
                    <w:p w:rsidR="00F35354" w:rsidRPr="00205A8C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2017.05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 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第四届全国高校物联网应用创新大赛挑战赛三等奖</w:t>
                      </w:r>
                    </w:p>
                    <w:p w:rsidR="00F35354" w:rsidRPr="00205A8C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2017.04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第四届华东赛区高校物联网应用创新大赛挑战赛一等奖</w:t>
                      </w:r>
                    </w:p>
                    <w:p w:rsidR="00F35354" w:rsidRDefault="00F35354" w:rsidP="00F35354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2016.10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 xml:space="preserve">--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第四届校区程序大赛三等奖</w:t>
                      </w:r>
                    </w:p>
                  </w:txbxContent>
                </v:textbox>
              </v:rect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B5A5ED" wp14:editId="31AB7A65">
                <wp:simplePos x="0" y="0"/>
                <wp:positionH relativeFrom="column">
                  <wp:posOffset>1593215</wp:posOffset>
                </wp:positionH>
                <wp:positionV relativeFrom="paragraph">
                  <wp:posOffset>5213350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B72B1" id="任意多边形 37" o:spid="_x0000_s1026" style="position:absolute;left:0;text-align:left;margin-left:125.45pt;margin-top:410.5pt;width:370.55pt;height:20.4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3F4B77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13E6C27" wp14:editId="72C7D14F">
                <wp:simplePos x="0" y="0"/>
                <wp:positionH relativeFrom="margin">
                  <wp:posOffset>1772920</wp:posOffset>
                </wp:positionH>
                <wp:positionV relativeFrom="paragraph">
                  <wp:posOffset>5242560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066C8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荣誉奖励</w:t>
                            </w:r>
                            <w:r w:rsidR="009A2FD2" w:rsidRPr="009A2FD2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E6C27" id="文本框 132" o:spid="_x0000_s1029" type="#_x0000_t202" style="position:absolute;left:0;text-align:left;margin-left:139.6pt;margin-top:412.8pt;width:147.95pt;height:19.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" filled="f" stroked="f">
                <v:textbox style="mso-fit-shape-to-text:t">
                  <w:txbxContent>
                    <w:p w:rsidR="00291340" w:rsidRDefault="003066C8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荣誉奖励</w:t>
                      </w:r>
                      <w:r w:rsidR="009A2FD2" w:rsidRPr="009A2FD2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2E59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B549ABF" wp14:editId="07C163A9">
                <wp:simplePos x="0" y="0"/>
                <wp:positionH relativeFrom="column">
                  <wp:posOffset>1248079</wp:posOffset>
                </wp:positionH>
                <wp:positionV relativeFrom="paragraph">
                  <wp:posOffset>3867453</wp:posOffset>
                </wp:positionV>
                <wp:extent cx="4859020" cy="10058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020" cy="1005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175BC" w:rsidRDefault="001175BC" w:rsidP="001175BC">
                            <w:pPr>
                              <w:pStyle w:val="1"/>
                              <w:tabs>
                                <w:tab w:val="left" w:pos="780"/>
                              </w:tabs>
                              <w:spacing w:line="360" w:lineRule="exact"/>
                              <w:ind w:left="780" w:firstLineChars="0" w:firstLine="0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018.</w:t>
                            </w:r>
                            <w:r w:rsidR="00C810EE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7-</w:t>
                            </w: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至今</w:t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67314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033944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华为</w:t>
                            </w:r>
                            <w:r w:rsidR="00033944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033944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ab/>
                              <w:t>操作系统</w:t>
                            </w:r>
                            <w:r w:rsidR="00A63405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 w:rsidR="00F25383" w:rsidRDefault="00977BCB" w:rsidP="00697B3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为基于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linux</w:t>
                            </w:r>
                            <w:r w:rsidR="00C32E9A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4.4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内核增加</w:t>
                            </w:r>
                            <w:proofErr w:type="spellStart"/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yzkaller</w:t>
                            </w:r>
                            <w:proofErr w:type="spellEnd"/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工具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支持</w:t>
                            </w:r>
                            <w:r w:rsidR="00D5124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。通过</w:t>
                            </w:r>
                            <w:r w:rsidR="00D5124C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该</w:t>
                            </w:r>
                            <w:r w:rsidR="00D5124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工具测试</w:t>
                            </w:r>
                            <w:r w:rsidR="00D5124C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bug</w:t>
                            </w:r>
                            <w:r w:rsidR="00D5124C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，并解决</w:t>
                            </w:r>
                            <w:r w:rsidR="00D5124C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bug</w:t>
                            </w:r>
                            <w:r w:rsidR="008F00A5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977BCB" w:rsidRDefault="0099078C" w:rsidP="00697B3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向</w:t>
                            </w:r>
                            <w:r w:rsidR="00977BCB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Linux kernel社区</w:t>
                            </w:r>
                            <w:r w:rsidR="00977BCB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贡献代码</w:t>
                            </w:r>
                            <w:r w:rsidR="001D4932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。</w:t>
                            </w:r>
                            <w:r w:rsidR="00E114C9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主要修复</w:t>
                            </w:r>
                            <w:proofErr w:type="spellStart"/>
                            <w:r w:rsidR="00E114C9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l</w:t>
                            </w:r>
                            <w:r w:rsidR="00E114C9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inux</w:t>
                            </w:r>
                            <w:proofErr w:type="spellEnd"/>
                            <w:r w:rsidR="00E114C9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内核</w:t>
                            </w:r>
                            <w:r w:rsidR="00E114C9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b</w:t>
                            </w:r>
                            <w:r w:rsidR="00E114C9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ug</w:t>
                            </w:r>
                          </w:p>
                          <w:p w:rsidR="00977BCB" w:rsidRPr="00205A8C" w:rsidRDefault="00952C1E" w:rsidP="00697B3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管理</w:t>
                            </w:r>
                            <w:r w:rsidR="00C32E9A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内核</w:t>
                            </w:r>
                            <w:r w:rsidR="00287160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287160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C</w:t>
                            </w:r>
                            <w:r w:rsidR="00287160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VE,patch</w:t>
                            </w:r>
                            <w:proofErr w:type="spellEnd"/>
                            <w:r w:rsidR="00287160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,测试</w:t>
                            </w:r>
                            <w:r w:rsidR="00287160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等）</w:t>
                            </w:r>
                            <w:r w:rsidR="00C32E9A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的C</w:t>
                            </w:r>
                            <w:r w:rsidR="00C32E9A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I工程</w:t>
                            </w:r>
                            <w:r w:rsidR="00166F7B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，增加</w:t>
                            </w:r>
                            <w:r w:rsidR="00166F7B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80+patch</w:t>
                            </w:r>
                            <w:r w:rsidR="00166F7B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，4</w:t>
                            </w:r>
                            <w:r w:rsidR="00166F7B">
                              <w:rPr>
                                <w:rFonts w:asciiTheme="minorEastAsia" w:eastAsiaTheme="minorEastAsia" w:hAnsiTheme="minor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W+行</w:t>
                            </w:r>
                            <w:r w:rsidR="00166F7B">
                              <w:rPr>
                                <w:rFonts w:asciiTheme="minorEastAsia" w:eastAsiaTheme="minorEastAsia" w:hAnsiTheme="minorEastAsia" w:hint="eastAsia"/>
                                <w:b/>
                                <w:color w:val="595959"/>
                                <w:sz w:val="18"/>
                                <w:szCs w:val="18"/>
                              </w:rPr>
                              <w:t>代码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49ABF" id="矩形 31" o:spid="_x0000_s1030" style="position:absolute;left:0;text-align:left;margin-left:98.25pt;margin-top:304.5pt;width:382.6pt;height:79.2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" filled="f" stroked="f">
                <v:textbox style="mso-fit-shape-to-text:t">
                  <w:txbxContent>
                    <w:p w:rsidR="001175BC" w:rsidRDefault="001175BC" w:rsidP="001175BC">
                      <w:pPr>
                        <w:pStyle w:val="1"/>
                        <w:tabs>
                          <w:tab w:val="left" w:pos="780"/>
                        </w:tabs>
                        <w:spacing w:line="360" w:lineRule="exact"/>
                        <w:ind w:left="780" w:firstLineChars="0" w:firstLine="0"/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018.</w:t>
                      </w:r>
                      <w:r w:rsidR="00C810EE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7-</w:t>
                      </w: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至今</w:t>
                      </w:r>
                      <w:r w:rsidR="00A63405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A63405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673143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033944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A63405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华为</w:t>
                      </w:r>
                      <w:r w:rsidR="00033944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033944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A63405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</w:r>
                      <w:r w:rsidR="00A63405">
                        <w:rPr>
                          <w:rFonts w:asciiTheme="minorEastAsia" w:eastAsiaTheme="minorEastAsia" w:hAnsiTheme="minorEastAsia" w:cstheme="minorBidi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ab/>
                        <w:t>操作系统</w:t>
                      </w:r>
                      <w:r w:rsidR="00A63405">
                        <w:rPr>
                          <w:rFonts w:asciiTheme="minorEastAsia" w:eastAsiaTheme="minorEastAsia" w:hAnsiTheme="minorEastAsia" w:cstheme="minorBidi" w:hint="eastAsia"/>
                          <w:b/>
                          <w:color w:val="494D58"/>
                          <w:kern w:val="24"/>
                          <w:sz w:val="18"/>
                          <w:szCs w:val="18"/>
                        </w:rPr>
                        <w:t>工程师</w:t>
                      </w:r>
                    </w:p>
                    <w:p w:rsidR="00F25383" w:rsidRDefault="00977BCB" w:rsidP="00697B3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为基于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linux</w:t>
                      </w:r>
                      <w:r w:rsidR="00C32E9A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4.4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内核增加</w:t>
                      </w:r>
                      <w:proofErr w:type="spellStart"/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yzkaller</w:t>
                      </w:r>
                      <w:proofErr w:type="spellEnd"/>
                      <w:r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工具</w:t>
                      </w: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支持</w:t>
                      </w:r>
                      <w:r w:rsidR="00D5124C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。通过</w:t>
                      </w:r>
                      <w:r w:rsidR="00D5124C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该</w:t>
                      </w:r>
                      <w:r w:rsidR="00D5124C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工具测试</w:t>
                      </w:r>
                      <w:r w:rsidR="00D5124C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bug</w:t>
                      </w:r>
                      <w:r w:rsidR="00D5124C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，并解决</w:t>
                      </w:r>
                      <w:r w:rsidR="00D5124C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bug</w:t>
                      </w:r>
                      <w:r w:rsidR="008F00A5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。</w:t>
                      </w:r>
                    </w:p>
                    <w:p w:rsidR="00977BCB" w:rsidRDefault="0099078C" w:rsidP="00697B3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向</w:t>
                      </w:r>
                      <w:r w:rsidR="00977BCB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Linux kernel社区</w:t>
                      </w:r>
                      <w:r w:rsidR="00977BCB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贡献代码</w:t>
                      </w:r>
                      <w:r w:rsidR="001D4932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。</w:t>
                      </w:r>
                      <w:r w:rsidR="00E114C9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主要修复</w:t>
                      </w:r>
                      <w:proofErr w:type="spellStart"/>
                      <w:r w:rsidR="00E114C9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l</w:t>
                      </w:r>
                      <w:r w:rsidR="00E114C9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inux</w:t>
                      </w:r>
                      <w:proofErr w:type="spellEnd"/>
                      <w:r w:rsidR="00E114C9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内核</w:t>
                      </w:r>
                      <w:r w:rsidR="00E114C9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b</w:t>
                      </w:r>
                      <w:r w:rsidR="00E114C9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ug</w:t>
                      </w:r>
                    </w:p>
                    <w:p w:rsidR="00977BCB" w:rsidRPr="00205A8C" w:rsidRDefault="00952C1E" w:rsidP="00697B3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管理</w:t>
                      </w:r>
                      <w:r w:rsidR="00C32E9A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内核</w:t>
                      </w:r>
                      <w:r w:rsidR="00287160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287160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C</w:t>
                      </w:r>
                      <w:r w:rsidR="00287160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VE,patch</w:t>
                      </w:r>
                      <w:proofErr w:type="spellEnd"/>
                      <w:r w:rsidR="00287160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,测试</w:t>
                      </w:r>
                      <w:r w:rsidR="00287160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等）</w:t>
                      </w:r>
                      <w:r w:rsidR="00C32E9A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的C</w:t>
                      </w:r>
                      <w:r w:rsidR="00C32E9A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I工程</w:t>
                      </w:r>
                      <w:r w:rsidR="00166F7B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，增加</w:t>
                      </w:r>
                      <w:r w:rsidR="00166F7B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80+patch</w:t>
                      </w:r>
                      <w:r w:rsidR="00166F7B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，4</w:t>
                      </w:r>
                      <w:r w:rsidR="00166F7B">
                        <w:rPr>
                          <w:rFonts w:asciiTheme="minorEastAsia" w:eastAsiaTheme="minorEastAsia" w:hAnsiTheme="minorEastAsia"/>
                          <w:b/>
                          <w:color w:val="595959"/>
                          <w:sz w:val="18"/>
                          <w:szCs w:val="18"/>
                        </w:rPr>
                        <w:t>W+行</w:t>
                      </w:r>
                      <w:r w:rsidR="00166F7B">
                        <w:rPr>
                          <w:rFonts w:asciiTheme="minorEastAsia" w:eastAsiaTheme="minorEastAsia" w:hAnsiTheme="minorEastAsia" w:hint="eastAsia"/>
                          <w:b/>
                          <w:color w:val="595959"/>
                          <w:sz w:val="18"/>
                          <w:szCs w:val="18"/>
                        </w:rPr>
                        <w:t>代码</w:t>
                      </w:r>
                    </w:p>
                  </w:txbxContent>
                </v:textbox>
              </v:rect>
            </w:pict>
          </mc:Fallback>
        </mc:AlternateContent>
      </w:r>
      <w:r w:rsidR="008931E2" w:rsidRPr="003835DE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51072" behindDoc="1" locked="0" layoutInCell="1" allowOverlap="1" wp14:anchorId="551BC553" wp14:editId="256DF64E">
            <wp:simplePos x="0" y="0"/>
            <wp:positionH relativeFrom="page">
              <wp:align>right</wp:align>
            </wp:positionH>
            <wp:positionV relativeFrom="paragraph">
              <wp:posOffset>-882650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59C" w:rsidRPr="00845BAD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807744" behindDoc="1" locked="0" layoutInCell="1" allowOverlap="1" wp14:anchorId="3EFD7B81" wp14:editId="1D77CFEB">
            <wp:simplePos x="0" y="0"/>
            <wp:positionH relativeFrom="column">
              <wp:posOffset>-737870</wp:posOffset>
            </wp:positionH>
            <wp:positionV relativeFrom="paragraph">
              <wp:posOffset>0</wp:posOffset>
            </wp:positionV>
            <wp:extent cx="1147445" cy="1645920"/>
            <wp:effectExtent l="0" t="0" r="0" b="0"/>
            <wp:wrapTight wrapText="bothSides">
              <wp:wrapPolygon edited="0">
                <wp:start x="0" y="0"/>
                <wp:lineTo x="0" y="21250"/>
                <wp:lineTo x="21158" y="21250"/>
                <wp:lineTo x="21158" y="0"/>
                <wp:lineTo x="0" y="0"/>
              </wp:wrapPolygon>
            </wp:wrapTight>
            <wp:docPr id="12" name="图片 12" descr="C:\Users\wangh\Desktop\实习\秋招\微信图片_20180814230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h\Desktop\实习\秋招\微信图片_201808142304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759C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CF5F957" wp14:editId="036B6D81">
                <wp:simplePos x="0" y="0"/>
                <wp:positionH relativeFrom="page">
                  <wp:posOffset>394473</wp:posOffset>
                </wp:positionH>
                <wp:positionV relativeFrom="paragraph">
                  <wp:posOffset>1557048</wp:posOffset>
                </wp:positionV>
                <wp:extent cx="2013216" cy="1529123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6" cy="152912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45BAD" w:rsidRDefault="00845BAD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:rsidR="007A1BDC" w:rsidRPr="007A1BDC" w:rsidRDefault="00D55CE9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姓名：</w:t>
                            </w:r>
                            <w:r w:rsidR="002E52BB" w:rsidRPr="007A1BDC"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王海</w:t>
                            </w:r>
                          </w:p>
                          <w:p w:rsidR="007A1BDC" w:rsidRPr="007A1BDC" w:rsidRDefault="00D55CE9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7A1BD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性别：男</w:t>
                            </w:r>
                          </w:p>
                          <w:p w:rsidR="007A1BDC" w:rsidRPr="007A1BDC" w:rsidRDefault="007A1BDC" w:rsidP="001A7748">
                            <w:pPr>
                              <w:pStyle w:val="a3"/>
                              <w:spacing w:before="0" w:beforeAutospacing="0" w:after="0" w:afterAutospacing="0" w:line="360" w:lineRule="auto"/>
                              <w:rPr>
                                <w:rFonts w:asciiTheme="minorEastAsia" w:eastAsiaTheme="minorEastAsia" w:hAnsiTheme="minorEastAsia" w:cstheme="minorBid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F957" id="矩形 50" o:spid="_x0000_s1031" style="position:absolute;left:0;text-align:left;margin-left:31.05pt;margin-top:122.6pt;width:158.5pt;height:120.4pt;z-index: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" filled="f" stroked="f">
                <v:textbox>
                  <w:txbxContent>
                    <w:p w:rsidR="00845BAD" w:rsidRDefault="00845BAD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</w:p>
                    <w:p w:rsidR="007A1BDC" w:rsidRPr="007A1BDC" w:rsidRDefault="00D55CE9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姓名：</w:t>
                      </w:r>
                      <w:r w:rsidR="002E52BB" w:rsidRPr="007A1BDC"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  <w:t>王海</w:t>
                      </w:r>
                    </w:p>
                    <w:p w:rsidR="007A1BDC" w:rsidRPr="007A1BDC" w:rsidRDefault="00D55CE9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7A1BDC">
                        <w:rPr>
                          <w:rFonts w:asciiTheme="minorEastAsia" w:eastAsiaTheme="minorEastAsia" w:hAnsiTheme="minorEastAsia" w:cstheme="minorBidi" w:hint="eastAsia"/>
                          <w:b/>
                          <w:bCs/>
                          <w:color w:val="FFFFFF" w:themeColor="background1"/>
                          <w:kern w:val="24"/>
                        </w:rPr>
                        <w:t>性别：男</w:t>
                      </w:r>
                    </w:p>
                    <w:p w:rsidR="007A1BDC" w:rsidRPr="007A1BDC" w:rsidRDefault="007A1BDC" w:rsidP="001A7748">
                      <w:pPr>
                        <w:pStyle w:val="a3"/>
                        <w:spacing w:before="0" w:beforeAutospacing="0" w:after="0" w:afterAutospacing="0" w:line="360" w:lineRule="auto"/>
                        <w:rPr>
                          <w:rFonts w:asciiTheme="minorEastAsia" w:eastAsiaTheme="minorEastAsia" w:hAnsiTheme="minorEastAsia" w:cstheme="minorBidi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0354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2D65C8" wp14:editId="77A692DA">
                <wp:simplePos x="0" y="0"/>
                <wp:positionH relativeFrom="column">
                  <wp:posOffset>3438525</wp:posOffset>
                </wp:positionH>
                <wp:positionV relativeFrom="paragraph">
                  <wp:posOffset>3533775</wp:posOffset>
                </wp:positionV>
                <wp:extent cx="227330" cy="259080"/>
                <wp:effectExtent l="190500" t="171450" r="96520" b="198755"/>
                <wp:wrapNone/>
                <wp:docPr id="29" name="平行四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AAC9AD1" id="平行四边形 29" o:spid="_x0000_s1026" type="#_x0000_t7" style="position:absolute;left:0;text-align:left;margin-left:270.75pt;margin-top:278.25pt;width:17.9pt;height:20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70354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5CB64C" wp14:editId="1BCA5A41">
                <wp:simplePos x="0" y="0"/>
                <wp:positionH relativeFrom="margin">
                  <wp:align>center</wp:align>
                </wp:positionH>
                <wp:positionV relativeFrom="paragraph">
                  <wp:posOffset>3549015</wp:posOffset>
                </wp:positionV>
                <wp:extent cx="1878965" cy="243840"/>
                <wp:effectExtent l="0" t="0" r="0" b="0"/>
                <wp:wrapNone/>
                <wp:docPr id="28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0354E" w:rsidRPr="00F616BF" w:rsidRDefault="00F95A28" w:rsidP="00F616BF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实习经历</w:t>
                            </w:r>
                            <w:r w:rsidR="00F616BF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I</w:t>
                            </w:r>
                            <w:r w:rsidR="00F616BF" w:rsidRPr="00F616BF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ntern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CB64C" id="_x0000_s1032" type="#_x0000_t202" style="position:absolute;left:0;text-align:left;margin-left:0;margin-top:279.45pt;width:147.95pt;height:19.2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" filled="f" stroked="f">
                <v:textbox style="mso-fit-shape-to-text:t">
                  <w:txbxContent>
                    <w:p w:rsidR="0070354E" w:rsidRPr="00F616BF" w:rsidRDefault="00F95A28" w:rsidP="00F616BF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实习经历</w:t>
                      </w:r>
                      <w:r w:rsidR="00F616BF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I</w:t>
                      </w:r>
                      <w:r w:rsidR="00F616BF" w:rsidRPr="00F616BF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ntern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354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CF51E85" wp14:editId="22A0A2EB">
                <wp:simplePos x="0" y="0"/>
                <wp:positionH relativeFrom="page">
                  <wp:posOffset>2645410</wp:posOffset>
                </wp:positionH>
                <wp:positionV relativeFrom="paragraph">
                  <wp:posOffset>3532505</wp:posOffset>
                </wp:positionV>
                <wp:extent cx="4705985" cy="259080"/>
                <wp:effectExtent l="114300" t="95250" r="113665" b="140970"/>
                <wp:wrapNone/>
                <wp:docPr id="17" name="任意多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98DA5" id="任意多边形 17" o:spid="_x0000_s1026" style="position:absolute;left:0;text-align:left;margin-left:208.3pt;margin-top:278.15pt;width:370.55pt;height:20.4pt;flip:y;z-index:251811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w10:wrap anchorx="page"/>
              </v:shape>
            </w:pict>
          </mc:Fallback>
        </mc:AlternateContent>
      </w:r>
      <w:r w:rsidR="0070354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96D99B" wp14:editId="4126C6AE">
                <wp:simplePos x="0" y="0"/>
                <wp:positionH relativeFrom="column">
                  <wp:posOffset>1369060</wp:posOffset>
                </wp:positionH>
                <wp:positionV relativeFrom="paragraph">
                  <wp:posOffset>3528060</wp:posOffset>
                </wp:positionV>
                <wp:extent cx="227330" cy="259080"/>
                <wp:effectExtent l="95250" t="95250" r="39370" b="141605"/>
                <wp:wrapNone/>
                <wp:docPr id="21" name="平行四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2DEDA" id="平行四边形 21" o:spid="_x0000_s1026" type="#_x0000_t7" style="position:absolute;left:0;text-align:left;margin-left:107.8pt;margin-top:277.8pt;width:17.9pt;height:20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574ED9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7A0E3F8" wp14:editId="42566401">
                <wp:simplePos x="0" y="0"/>
                <wp:positionH relativeFrom="column">
                  <wp:posOffset>1367790</wp:posOffset>
                </wp:positionH>
                <wp:positionV relativeFrom="paragraph">
                  <wp:posOffset>875030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340" w:rsidRPr="00285B13" w:rsidRDefault="005B64C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7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-</w:t>
                            </w:r>
                            <w:r w:rsidR="005B15CE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5B15CE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018.7.29 </w:t>
                            </w:r>
                            <w:r w:rsidR="003835D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《基于VMI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的多虚拟化系统OS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恶意攻击检测系统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3835D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FA26D1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E6A8A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c++</w:t>
                            </w:r>
                            <w:proofErr w:type="spellEnd"/>
                            <w:r w:rsidR="002E6A8A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 w:rsidR="00291340" w:rsidRPr="00285B13" w:rsidRDefault="005B64C9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42" w:hangingChars="516" w:hanging="932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项目内容：该系统运行在虚拟化平台之上，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可以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针对一组虚拟机OS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进行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恶意软件攻击的自动检测</w:t>
                            </w:r>
                          </w:p>
                          <w:p w:rsidR="005B64C9" w:rsidRPr="00285B13" w:rsidRDefault="005B64C9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1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运用技术：xen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kvm</w:t>
                            </w:r>
                            <w:proofErr w:type="spellEnd"/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虚拟机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280790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虚拟机</w:t>
                            </w:r>
                            <w:r w:rsidR="00280790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自省技术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proofErr w:type="spellStart"/>
                            <w:r w:rsidR="00280790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linux</w:t>
                            </w:r>
                            <w:proofErr w:type="spellEnd"/>
                            <w:r w:rsidR="00280790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下</w:t>
                            </w:r>
                            <w:r w:rsidR="00280790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编程及</w:t>
                            </w:r>
                            <w:r w:rsidR="00280790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内核</w:t>
                            </w:r>
                            <w:r w:rsidR="00280790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知识，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Capstone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反汇编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库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C823E8"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Wxwidget</w:t>
                            </w:r>
                            <w:proofErr w:type="spellEnd"/>
                            <w:r w:rsidR="001F36E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图形</w:t>
                            </w:r>
                            <w:r w:rsidR="00524C8E"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库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5B64C9" w:rsidRPr="00285B13" w:rsidRDefault="00D43983" w:rsidP="006C2DDF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100" w:left="1114" w:hangingChars="500" w:hanging="904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取得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成绩：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在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2017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安徽省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信息安全竞赛中获得一等奖的第一名，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018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全国信息安全竞赛</w:t>
                            </w:r>
                            <w:r w:rsidR="00683DB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作品赛</w:t>
                            </w:r>
                            <w:r w:rsidR="00A83634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二等奖</w:t>
                            </w:r>
                          </w:p>
                          <w:p w:rsidR="00ED7302" w:rsidRDefault="001826FA" w:rsidP="00ED730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100" w:firstLine="181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我的工作：实现了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进程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Pr="00285B13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模块</w:t>
                            </w:r>
                            <w:r w:rsidR="000D5F78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检测函数，</w:t>
                            </w:r>
                            <w:r w:rsidR="00757147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分布式</w:t>
                            </w:r>
                            <w:r w:rsidR="0075714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的设计</w:t>
                            </w:r>
                            <w:r w:rsidR="00C23D2B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以及</w:t>
                            </w:r>
                            <w:r w:rsidR="003B33DF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整个系统的维护</w:t>
                            </w:r>
                            <w:r w:rsidR="00C23D2B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:rsidR="00DC1A13" w:rsidRDefault="00DC1A13" w:rsidP="00ED730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100" w:firstLine="181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</w:p>
                          <w:p w:rsidR="00ED7302" w:rsidRDefault="00ED7302" w:rsidP="00ED73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其余</w:t>
                            </w:r>
                            <w:r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项目：</w:t>
                            </w:r>
                          </w:p>
                          <w:p w:rsidR="00ED7302" w:rsidRPr="00ED7302" w:rsidRDefault="00ED7302" w:rsidP="00ED73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ab/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服务器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压测工具，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内存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泄漏检测工具，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学生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学籍管理系统</w:t>
                            </w:r>
                            <w:r w:rsidR="009A7D27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，飞思卡尔四旋翼导航</w:t>
                            </w:r>
                            <w:r w:rsidR="0099661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A0E3F8" id="Rectangle 3" o:spid="_x0000_s1033" style="position:absolute;left:0;text-align:left;margin-left:107.7pt;margin-top:68.9pt;width:382.7pt;height:169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" filled="f" stroked="f">
                <v:textbox style="mso-fit-shape-to-text:t">
                  <w:txbxContent>
                    <w:p w:rsidR="00291340" w:rsidRPr="00285B13" w:rsidRDefault="005B64C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7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.0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6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-</w:t>
                      </w:r>
                      <w:r w:rsidR="005B15CE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5B15CE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018.7.29 </w:t>
                      </w:r>
                      <w:r w:rsidR="003835D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《基于VMI</w:t>
                      </w:r>
                      <w:r w:rsidR="00A8363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的多虚拟化系统OS</w:t>
                      </w:r>
                      <w:r w:rsidR="00A83634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A8363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恶意攻击检测系统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3835D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</w:t>
                      </w:r>
                      <w:r w:rsidR="00FA26D1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E6A8A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c++</w:t>
                      </w:r>
                      <w:proofErr w:type="spellEnd"/>
                      <w:r w:rsidR="002E6A8A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工程师</w:t>
                      </w:r>
                    </w:p>
                    <w:p w:rsidR="00291340" w:rsidRPr="00285B13" w:rsidRDefault="005B64C9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42" w:hangingChars="516" w:hanging="932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项目内容：该系统运行在虚拟化平台之上，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可以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针对一组虚拟机OS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进行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恶意软件攻击的自动检测</w:t>
                      </w:r>
                    </w:p>
                    <w:p w:rsidR="005B64C9" w:rsidRPr="00285B13" w:rsidRDefault="005B64C9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1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运用技术：xen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kvm</w:t>
                      </w:r>
                      <w:proofErr w:type="spellEnd"/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虚拟机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280790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虚拟机</w:t>
                      </w:r>
                      <w:r w:rsidR="00280790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自省技术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proofErr w:type="spellStart"/>
                      <w:r w:rsidR="00280790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linux</w:t>
                      </w:r>
                      <w:proofErr w:type="spellEnd"/>
                      <w:r w:rsidR="00280790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下</w:t>
                      </w:r>
                      <w:r w:rsidR="00280790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编程及</w:t>
                      </w:r>
                      <w:r w:rsidR="00280790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内核</w:t>
                      </w:r>
                      <w:r w:rsidR="00280790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知识，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Capstone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反汇编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库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C823E8"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Wxwidget</w:t>
                      </w:r>
                      <w:proofErr w:type="spellEnd"/>
                      <w:r w:rsidR="001F36E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图形</w:t>
                      </w:r>
                      <w:r w:rsidR="00524C8E"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库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:rsidR="005B64C9" w:rsidRPr="00285B13" w:rsidRDefault="00D43983" w:rsidP="006C2DDF">
                      <w:pPr>
                        <w:pStyle w:val="a3"/>
                        <w:spacing w:before="0" w:beforeAutospacing="0" w:after="0" w:afterAutospacing="0" w:line="360" w:lineRule="exact"/>
                        <w:ind w:leftChars="100" w:left="1114" w:hangingChars="500" w:hanging="904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取得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成绩：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在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2017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安徽省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信息安全竞赛中获得一等奖的第一名，</w:t>
                      </w:r>
                      <w:r w:rsidR="00A8363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</w:t>
                      </w:r>
                      <w:r w:rsidR="00A83634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018</w:t>
                      </w:r>
                      <w:r w:rsidR="00A8363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全国信息安全竞赛</w:t>
                      </w:r>
                      <w:r w:rsidR="00683DB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作品赛</w:t>
                      </w:r>
                      <w:r w:rsidR="00A83634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二等奖</w:t>
                      </w:r>
                    </w:p>
                    <w:p w:rsidR="00ED7302" w:rsidRDefault="001826FA" w:rsidP="00ED7302">
                      <w:pPr>
                        <w:pStyle w:val="a3"/>
                        <w:spacing w:before="0" w:beforeAutospacing="0" w:after="0" w:afterAutospacing="0" w:line="360" w:lineRule="exact"/>
                        <w:ind w:firstLineChars="100" w:firstLine="181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我的工作：实现了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进程</w:t>
                      </w:r>
                      <w:r w:rsidRPr="00285B13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、</w:t>
                      </w:r>
                      <w:r w:rsidRPr="00285B13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模块</w:t>
                      </w:r>
                      <w:r w:rsidR="000D5F78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检测函数，</w:t>
                      </w:r>
                      <w:r w:rsidR="00757147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分布式</w:t>
                      </w:r>
                      <w:r w:rsidR="0075714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的设计</w:t>
                      </w:r>
                      <w:r w:rsidR="00C23D2B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以及</w:t>
                      </w:r>
                      <w:r w:rsidR="003B33DF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整个系统的维护</w:t>
                      </w:r>
                      <w:r w:rsidR="00C23D2B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:rsidR="00DC1A13" w:rsidRDefault="00DC1A13" w:rsidP="00ED7302">
                      <w:pPr>
                        <w:pStyle w:val="a3"/>
                        <w:spacing w:before="0" w:beforeAutospacing="0" w:after="0" w:afterAutospacing="0" w:line="360" w:lineRule="exact"/>
                        <w:ind w:firstLineChars="100" w:firstLine="181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</w:p>
                    <w:p w:rsidR="00ED7302" w:rsidRDefault="00ED7302" w:rsidP="00ED73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其余</w:t>
                      </w:r>
                      <w:r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项目：</w:t>
                      </w:r>
                    </w:p>
                    <w:p w:rsidR="00ED7302" w:rsidRPr="00ED7302" w:rsidRDefault="00ED7302" w:rsidP="00ED73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ab/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服务器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压测工具，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内存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泄漏检测工具，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学生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学籍管理系统</w:t>
                      </w:r>
                      <w:r w:rsidR="009A7D27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，飞思卡尔四旋翼导航</w:t>
                      </w:r>
                      <w:r w:rsidR="0099661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等</w:t>
                      </w:r>
                    </w:p>
                  </w:txbxContent>
                </v:textbox>
              </v:rect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475C13" wp14:editId="57A3F2FB">
                <wp:simplePos x="0" y="0"/>
                <wp:positionH relativeFrom="column">
                  <wp:posOffset>1453515</wp:posOffset>
                </wp:positionH>
                <wp:positionV relativeFrom="paragraph">
                  <wp:posOffset>574040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30A01" id="任意多边形 41" o:spid="_x0000_s1026" style="position:absolute;left:0;text-align:left;margin-left:114.45pt;margin-top:45.2pt;width:370.55pt;height:20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AD7C39" wp14:editId="658365E7">
                <wp:simplePos x="0" y="0"/>
                <wp:positionH relativeFrom="column">
                  <wp:posOffset>1394460</wp:posOffset>
                </wp:positionH>
                <wp:positionV relativeFrom="paragraph">
                  <wp:posOffset>88900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Pr="00205A8C" w:rsidRDefault="005B64C9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inorEastAsia" w:eastAsiaTheme="minorEastAsia" w:hAnsiTheme="minorEastAsia"/>
                                <w:b/>
                                <w:sz w:val="18"/>
                                <w:szCs w:val="18"/>
                              </w:rPr>
                            </w:pP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15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.09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—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201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9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.6   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合肥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工业大学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计算机科学与技术</w:t>
                            </w:r>
                            <w:r w:rsidR="003835DE" w:rsidRPr="00205A8C">
                              <w:rPr>
                                <w:rFonts w:asciiTheme="minorEastAsia" w:eastAsiaTheme="minorEastAsia" w:hAnsiTheme="minorEastAsia" w:cstheme="minorBidi" w:hint="eastAsia"/>
                                <w:b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 xml:space="preserve">         本科学历</w:t>
                            </w:r>
                          </w:p>
                          <w:p w:rsidR="00291340" w:rsidRDefault="00291340" w:rsidP="005B64C9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D7C39" id="矩形 24" o:spid="_x0000_s1034" style="position:absolute;left:0;text-align:left;margin-left:109.8pt;margin-top:7pt;width:382.5pt;height:97.2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" filled="f" stroked="f">
                <v:textbox style="mso-fit-shape-to-text:t">
                  <w:txbxContent>
                    <w:p w:rsidR="00291340" w:rsidRPr="00205A8C" w:rsidRDefault="005B64C9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inorEastAsia" w:eastAsiaTheme="minorEastAsia" w:hAnsiTheme="minorEastAsia"/>
                          <w:b/>
                          <w:sz w:val="18"/>
                          <w:szCs w:val="18"/>
                        </w:rPr>
                      </w:pP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15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.09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—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201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9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.6    </w:t>
                      </w:r>
                      <w:r w:rsidRPr="00205A8C">
                        <w:rPr>
                          <w:rFonts w:asciiTheme="minorEastAsia" w:eastAsiaTheme="minorEastAsia" w:hAnsiTheme="minorEastAsia" w:cstheme="minorBidi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合肥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工业大学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   </w:t>
                      </w:r>
                      <w:r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>计算机科学与技术</w:t>
                      </w:r>
                      <w:r w:rsidR="003835DE" w:rsidRPr="00205A8C">
                        <w:rPr>
                          <w:rFonts w:asciiTheme="minorEastAsia" w:eastAsiaTheme="minorEastAsia" w:hAnsiTheme="minorEastAsia" w:cstheme="minorBidi" w:hint="eastAsia"/>
                          <w:b/>
                          <w:color w:val="4A4E59"/>
                          <w:kern w:val="24"/>
                          <w:sz w:val="18"/>
                          <w:szCs w:val="18"/>
                        </w:rPr>
                        <w:t xml:space="preserve">         本科学历</w:t>
                      </w:r>
                    </w:p>
                    <w:p w:rsidR="00291340" w:rsidRDefault="00291340" w:rsidP="005B64C9">
                      <w:pPr>
                        <w:pStyle w:val="1"/>
                        <w:tabs>
                          <w:tab w:val="left" w:pos="720"/>
                        </w:tabs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94EE4" wp14:editId="1D848A53">
                <wp:simplePos x="0" y="0"/>
                <wp:positionH relativeFrom="column">
                  <wp:posOffset>3366135</wp:posOffset>
                </wp:positionH>
                <wp:positionV relativeFrom="paragraph">
                  <wp:posOffset>560070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7D0C36" id="平行四边形 42" o:spid="_x0000_s1026" type="#_x0000_t7" style="position:absolute;left:0;text-align:left;margin-left:265.05pt;margin-top:44.1pt;width:17.9pt;height:2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BB519F" wp14:editId="2D36EE78">
                <wp:simplePos x="0" y="0"/>
                <wp:positionH relativeFrom="column">
                  <wp:posOffset>1684655</wp:posOffset>
                </wp:positionH>
                <wp:positionV relativeFrom="paragraph">
                  <wp:posOffset>605790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5B64C9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>项目经历</w:t>
                            </w:r>
                            <w:r w:rsidR="003835DE"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 w:rsidR="003835DE"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B519F" id="文本框 127" o:spid="_x0000_s1035" type="#_x0000_t202" style="position:absolute;left:0;text-align:left;margin-left:132.65pt;margin-top:47.7pt;width:147.95pt;height:19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" filled="f" stroked="f">
                <v:textbox style="mso-fit-shape-to-text:t">
                  <w:txbxContent>
                    <w:p w:rsidR="00291340" w:rsidRDefault="005B64C9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>项目经历</w:t>
                      </w:r>
                      <w:r w:rsidR="003835DE"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 w:rsidR="003835DE"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6743CB" wp14:editId="27A08BB1">
                <wp:simplePos x="0" y="0"/>
                <wp:positionH relativeFrom="column">
                  <wp:posOffset>1330325</wp:posOffset>
                </wp:positionH>
                <wp:positionV relativeFrom="paragraph">
                  <wp:posOffset>575945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CD4F4" id="平行四边形 44" o:spid="_x0000_s1026" type="#_x0000_t7" style="position:absolute;left:0;text-align:left;margin-left:104.75pt;margin-top:45.35pt;width:17.9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D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68ED4C6" wp14:editId="30855984">
                <wp:simplePos x="0" y="0"/>
                <wp:positionH relativeFrom="column">
                  <wp:posOffset>3459480</wp:posOffset>
                </wp:positionH>
                <wp:positionV relativeFrom="paragraph">
                  <wp:posOffset>-231140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C1D641B" id="平行四边形 46" o:spid="_x0000_s1026" type="#_x0000_t7" style="position:absolute;left:0;text-align:left;margin-left:272.4pt;margin-top:-18.2pt;width:17.9pt;height:20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" adj="13498" fillcolor="#2192bc" stroked="f" strokeweight="4.5pt">
                <v:shadow on="t" type="perspective" color="black" opacity="39321f" offset="-.9945mm,.36197mm" matrix="68157f,,,68157f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6C7EF87" wp14:editId="3F3CC7F7">
                <wp:simplePos x="0" y="0"/>
                <wp:positionH relativeFrom="margin">
                  <wp:align>center</wp:align>
                </wp:positionH>
                <wp:positionV relativeFrom="paragraph">
                  <wp:posOffset>-218440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7EF87" id="文本框 24" o:spid="_x0000_s1036" type="#_x0000_t202" style="position:absolute;left:0;text-align:left;margin-left:0;margin-top:-17.2pt;width:147.95pt;height:19.2pt;z-index:25162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19D011DE" wp14:editId="5E4A41E5">
                <wp:simplePos x="0" y="0"/>
                <wp:positionH relativeFrom="page">
                  <wp:posOffset>2666365</wp:posOffset>
                </wp:positionH>
                <wp:positionV relativeFrom="paragraph">
                  <wp:posOffset>-247015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034FE" id="任意多边形 45" o:spid="_x0000_s1026" style="position:absolute;left:0;text-align:left;margin-left:209.95pt;margin-top:-19.45pt;width:370.55pt;height:20.4pt;flip:y;z-index: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" path="m1770532,259229r2935720,l4706252,175455r-2531703,l2074433,r-1854,l1770532,,1072994,,553294,,,,142202,258866r273349,l1072994,258866r697538,l1770532,259229xe" fillcolor="#4a4e59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  <w10:wrap anchorx="page"/>
              </v:shape>
            </w:pict>
          </mc:Fallback>
        </mc:AlternateContent>
      </w:r>
      <w:r w:rsidR="009E0FA1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CEDCA2" wp14:editId="57F32903">
                <wp:simplePos x="0" y="0"/>
                <wp:positionH relativeFrom="column">
                  <wp:posOffset>1397635</wp:posOffset>
                </wp:positionH>
                <wp:positionV relativeFrom="paragraph">
                  <wp:posOffset>-258445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" cy="259080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760B5" id="平行四边形 48" o:spid="_x0000_s1026" type="#_x0000_t7" style="position:absolute;left:0;text-align:left;margin-left:110.05pt;margin-top:-20.35pt;width:17.9pt;height:20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" adj="13498" fillcolor="#4a4e59" stroked="f" strokeweight="4.5pt">
                <v:shadow on="t" type="perspective" color="black" opacity="41943f" offset=".24131mm,.663mm" matrix="66191f,,,66191f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19FA619B" wp14:editId="357F49F5">
                <wp:simplePos x="0" y="0"/>
                <wp:positionH relativeFrom="column">
                  <wp:posOffset>-906272</wp:posOffset>
                </wp:positionH>
                <wp:positionV relativeFrom="paragraph">
                  <wp:posOffset>2673299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13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FA619B" id="矩形 13" o:spid="_x0000_s1037" style="position:absolute;left:0;text-align:left;margin-left:-71.35pt;margin-top:210.5pt;width:125.25pt;height:37.9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" filled="f" stroked="f" strokeweight="4.5pt"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6F44FCE4" wp14:editId="44A69C35">
                <wp:simplePos x="0" y="0"/>
                <wp:positionH relativeFrom="column">
                  <wp:posOffset>-1074522</wp:posOffset>
                </wp:positionH>
                <wp:positionV relativeFrom="paragraph">
                  <wp:posOffset>2809621</wp:posOffset>
                </wp:positionV>
                <wp:extent cx="2180590" cy="346710"/>
                <wp:effectExtent l="266700" t="190500" r="200660" b="2057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44FCE4" id="矩形 2" o:spid="_x0000_s1038" style="position:absolute;left:0;text-align:left;margin-left:-84.6pt;margin-top:221.25pt;width:171.7pt;height:27.3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6C36DF4" wp14:editId="525DF52B">
                <wp:simplePos x="0" y="0"/>
                <wp:positionH relativeFrom="column">
                  <wp:posOffset>-825144</wp:posOffset>
                </wp:positionH>
                <wp:positionV relativeFrom="paragraph">
                  <wp:posOffset>4116730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57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5DC74E8F" id="KSO_Shape" o:spid="_x0000_s1026" style="position:absolute;left:0;text-align:left;margin-left:-64.95pt;margin-top:324.15pt;width:12.4pt;height:12.4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7593,577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" path="m234310,380217v12559,7225,24355,1225,28238,24066c266431,427125,242854,459767,229183,471323v-13671,11555,-35764,7192,-48661,2294c193965,466292,207048,454529,217339,440601v16348,-22122,22685,-45505,16971,-60384xm425006,121382v4698,5609,8482,12848,11638,21675c453017,188848,374979,223071,356472,222273v-15840,-684,-27459,-9351,-39699,-18880c332982,199546,349992,192409,365914,183372v34370,-19507,57288,-44063,59092,-61990xm288797,c448295,,577593,129298,577593,288796v,159498,-129298,288796,-288796,288796c242745,577593,199210,566813,160790,547224r188,1429c160918,548616,159201,547509,156576,545302v-750,-243,-1438,-605,-2124,-970l154081,542962v-10194,-8923,-27623,-29065,-28303,-60420c125207,456209,135424,442013,144328,435402v-3279,-7630,-5227,-15227,-6846,-21400c130441,387159,138178,160274,347629,102143v7381,-1484,14548,-2582,21430,-3086c375940,98553,382537,98644,388776,99538v11544,1655,21867,6063,30222,14852c425438,129703,401160,157423,362093,179190v-16605,9253,-34336,16527,-50637,20657c306035,196348,300569,194901,294986,197818v-19661,10272,-75026,116852,-80598,150055c212440,359480,217439,367666,224964,373701r-334,382c237092,384983,231822,412316,212274,438164v-10895,14405,-24839,26434,-38552,33093c160041,464734,151775,453122,146587,441033v-7328,10181,-15774,26415,-13441,45255c137119,518381,141720,516247,146174,525248v12095,17091,12167,11991,13404,14652c198149,560306,242154,571597,288797,571597v156186,,282801,-126614,282801,-282801c571598,132609,444984,5995,288797,5995,132610,5995,5996,132609,5996,288796v,81221,34240,154446,89266,205820l90248,498151c34594,445716,,371296,1,288796,1,129298,129299,,288797,xe" stroked="f" strokeweight=".25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7993500E" wp14:editId="23731655">
                <wp:simplePos x="0" y="0"/>
                <wp:positionH relativeFrom="column">
                  <wp:posOffset>-837565</wp:posOffset>
                </wp:positionH>
                <wp:positionV relativeFrom="paragraph">
                  <wp:posOffset>4486275</wp:posOffset>
                </wp:positionV>
                <wp:extent cx="157480" cy="105410"/>
                <wp:effectExtent l="0" t="0" r="0" b="889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2EABA642" id="KSO_Shape" o:spid="_x0000_s1026" style="position:absolute;left:0;text-align:left;margin-left:-65.95pt;margin-top:353.25pt;width:12.4pt;height:8.3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4795,3320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" path="m1897867,1805825r587870,509909l3073607,1805825,4820061,3320682r-4668648,l1897867,1805825xm,159634l1788328,1710812,,3261996,,159634xm4974795,156753r,3108119l3183146,1710812,4974795,156753xm35040,l4936434,,2485737,2125709,35040,xe" stroked="f" strokeweight="1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112C8E6D" wp14:editId="7560B360">
                <wp:simplePos x="0" y="0"/>
                <wp:positionH relativeFrom="column">
                  <wp:posOffset>-827202</wp:posOffset>
                </wp:positionH>
                <wp:positionV relativeFrom="paragraph">
                  <wp:posOffset>3815435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6A8F65E" id="KSO_Shape" o:spid="_x0000_s1026" style="position:absolute;left:0;text-align:left;margin-left:-65.15pt;margin-top:300.45pt;width:12.4pt;height:10.6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" path="m324036,l648072,216024r-127889,c521934,217353,522036,218913,522036,220497r,144014c522036,384396,505916,400516,486031,400516r-107989,l378042,256516r-108012,l270030,400516r-107989,c142156,400516,126036,384396,126036,364511r,-144014l127889,216024,,216024,324036,xe" stroked="f" strokeweight="1pt">
                <v:stroke joinstyle="miter"/>
                <v:path arrowok="t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19CE6A88" wp14:editId="1ED9923D">
                <wp:simplePos x="0" y="0"/>
                <wp:positionH relativeFrom="column">
                  <wp:posOffset>-795909</wp:posOffset>
                </wp:positionH>
                <wp:positionV relativeFrom="paragraph">
                  <wp:posOffset>3439973</wp:posOffset>
                </wp:positionV>
                <wp:extent cx="162560" cy="153035"/>
                <wp:effectExtent l="0" t="0" r="8890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60" cy="153035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58DBD" id="KSO_Shape" o:spid="_x0000_s1026" style="position:absolute;left:0;text-align:left;margin-left:-62.65pt;margin-top:270.85pt;width:12.8pt;height:12.0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arrowok="t" o:connecttype="custom" o:connectlocs="15210,120256;105706,47111;94060,92791;89446,65190;84149,57562;87959,56724;91056,55267;93503,53282;95268,50708;96600,47111;46371,101288;54888,64694;46371,65594;49685,57065;52999,55794;55663,53995;57645,51638;59039,48723;17501,21789;14007,24175;12337,28111;12894,129399;15553,132654;19696,133925;139110,132995;142109,130050;143006,28855;141707,24733;138461,22037;125660,26469;27241,21448;108839,16830;135616,9081;141460,9980;146624,12460;150798,16303;153766,21169;155219,26872;155096,129523;153364,135071;150179,139782;145820,143409;140532,145640;19696,146291;13852,145392;8658,142882;4483,139069;1546,134204;93,128532;216,25849;1917,20301;5102,15559;9493,11933;14780,9701;29652,9081" o:connectangles="0,0,0,0,0,0,0,0,0,0,0,0,0,0,0,0,0,0,0,0,0,0,0,0,0,0,0,0,0,0,0,0,0,0,0,0,0,0,0,0,0,0,0,0,0,0,0,0,0,0,0,0,0,0,0"/>
              </v:shape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1BCBF5CB" wp14:editId="7AA13918">
                <wp:simplePos x="0" y="0"/>
                <wp:positionH relativeFrom="column">
                  <wp:posOffset>-559588</wp:posOffset>
                </wp:positionH>
                <wp:positionV relativeFrom="paragraph">
                  <wp:posOffset>3299104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30" cy="136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生日：</w:t>
                            </w:r>
                            <w:r w:rsidR="00D55CE9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19</w:t>
                            </w:r>
                            <w:r w:rsidR="002E52BB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98.3.6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  <w:p w:rsidR="00291340" w:rsidRDefault="005E46A2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</w:t>
                            </w:r>
                            <w:r w:rsidR="00DD0EB1"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浙江杭州</w:t>
                            </w:r>
                          </w:p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2E52BB">
                              <w:rPr>
                                <w:rFonts w:ascii="方正兰亭黑简体" w:eastAsia="方正兰亭黑简体" w:cstheme="minorBidi"/>
                                <w:b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18856338569</w:t>
                            </w:r>
                          </w:p>
                          <w:p w:rsidR="00291340" w:rsidRDefault="002E52BB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wanghaifine@163.com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BF5CB" id="矩形 51" o:spid="_x0000_s1039" style="position:absolute;left:0;text-align:left;margin-left:-44.05pt;margin-top:259.75pt;width:110.9pt;height:107.2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" filled="f" stroked="f">
                <v:textbox style="mso-fit-shape-to-text:t"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生日：</w:t>
                      </w:r>
                      <w:r w:rsidR="00D55CE9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19</w:t>
                      </w:r>
                      <w:r w:rsidR="002E52BB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98.3.6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              </w:t>
                      </w:r>
                    </w:p>
                    <w:p w:rsidR="00291340" w:rsidRDefault="005E46A2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</w:t>
                      </w:r>
                      <w:r w:rsidR="00DD0EB1"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浙江杭州</w:t>
                      </w:r>
                    </w:p>
                    <w:p w:rsidR="00291340" w:rsidRDefault="003835DE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2E52BB">
                        <w:rPr>
                          <w:rFonts w:ascii="方正兰亭黑简体" w:eastAsia="方正兰亭黑简体" w:cstheme="minorBidi"/>
                          <w:b/>
                          <w:color w:val="FFFFFF"/>
                          <w:kern w:val="24"/>
                          <w:sz w:val="20"/>
                          <w:szCs w:val="20"/>
                        </w:rPr>
                        <w:t>18856338569</w:t>
                      </w:r>
                    </w:p>
                    <w:p w:rsidR="00291340" w:rsidRDefault="002E52BB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wanghaifine@163.com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185172" wp14:editId="3DF9427A">
                <wp:simplePos x="0" y="0"/>
                <wp:positionH relativeFrom="column">
                  <wp:posOffset>-876935</wp:posOffset>
                </wp:positionH>
                <wp:positionV relativeFrom="paragraph">
                  <wp:posOffset>4749317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572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3835DE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185172" id="矩形 15" o:spid="_x0000_s1040" style="position:absolute;left:0;text-align:left;margin-left:-69.05pt;margin-top:373.95pt;width:135.9pt;height:3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" filled="f" stroked="f" strokeweight="4.5pt">
                <v:textbox>
                  <w:txbxContent>
                    <w:p w:rsidR="00291340" w:rsidRDefault="003835DE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E7827C7" wp14:editId="029AAE86">
                <wp:simplePos x="0" y="0"/>
                <wp:positionH relativeFrom="column">
                  <wp:posOffset>-1054506</wp:posOffset>
                </wp:positionH>
                <wp:positionV relativeFrom="paragraph">
                  <wp:posOffset>4842688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F267FD" id="矩形 9" o:spid="_x0000_s1026" style="position:absolute;left:0;text-align:left;margin-left:-83.05pt;margin-top:381.3pt;width:171.7pt;height:27.3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" fillcolor="#2192bc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 w:rsidR="007E2EA0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60B1F" wp14:editId="65855FD5">
                <wp:simplePos x="0" y="0"/>
                <wp:positionH relativeFrom="column">
                  <wp:posOffset>-868782</wp:posOffset>
                </wp:positionH>
                <wp:positionV relativeFrom="paragraph">
                  <wp:posOffset>5251527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1463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7B1FD5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热爱计算机行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业，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项目遇到问题能执着的去解决，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做过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有关操作系统虚拟机自省的项目，对底层有着浓厚的兴趣。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很多不同的队友打了很多不同的比赛，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有着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强烈的团队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合作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意识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60B1F" id="矩形 23" o:spid="_x0000_s1041" style="position:absolute;left:0;text-align:left;margin-left:-68.4pt;margin-top:413.5pt;width:142.85pt;height:1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" filled="f" stroked="f">
                <v:textbox style="mso-fit-shape-to-text:t">
                  <w:txbxContent>
                    <w:p w:rsidR="00291340" w:rsidRDefault="007B1FD5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热爱计算机行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业，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做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项目遇到问题能执着的去解决，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做过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有关操作系统虚拟机自省的项目，对底层有着浓厚的兴趣。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和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很多不同的队友打了很多不同的比赛，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有着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强烈的团队</w:t>
                      </w: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合作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意识</w:t>
                      </w:r>
                    </w:p>
                  </w:txbxContent>
                </v:textbox>
              </v:rect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42AC27" wp14:editId="1AD34649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91340" w:rsidRDefault="00291340">
                            <w:pPr>
                              <w:pStyle w:val="a3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A42AC27" id="矩形 14" o:spid="_x0000_s1042" style="position:absolute;left:0;text-align:left;margin-left:-75.5pt;margin-top:397.3pt;width:130.55pt;height:41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    <v:textbox>
                  <w:txbxContent>
                    <w:p w:rsidR="00291340" w:rsidRDefault="00291340">
                      <w:pPr>
                        <w:pStyle w:val="a3"/>
                        <w:spacing w:before="0" w:beforeAutospacing="0" w:after="0" w:afterAutospacing="0"/>
                      </w:pPr>
                    </w:p>
                  </w:txbxContent>
                </v:textbox>
              </v:rect>
            </w:pict>
          </mc:Fallback>
        </mc:AlternateContent>
      </w:r>
      <w:r w:rsidR="003835DE" w:rsidRPr="003835DE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3C2A7F" wp14:editId="3D372B05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91340" w:rsidRDefault="0029134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C2A7F" id="矩形 22" o:spid="_x0000_s1043" style="position:absolute;left:0;text-align:left;margin-left:-73.45pt;margin-top:443.8pt;width:149.55pt;height:61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" filled="f" stroked="f">
                <v:textbox style="mso-fit-shape-to-text:t">
                  <w:txbxContent>
                    <w:p w:rsidR="00291340" w:rsidRDefault="0029134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291073">
        <w:rPr>
          <w:rFonts w:asciiTheme="majorEastAsia" w:eastAsiaTheme="majorEastAsia" w:hAnsiTheme="majorEastAsia" w:hint="eastAsia"/>
        </w:rPr>
        <w:t xml:space="preserve"> </w:t>
      </w:r>
      <w:r w:rsidR="00291073">
        <w:rPr>
          <w:rFonts w:asciiTheme="majorEastAsia" w:eastAsiaTheme="majorEastAsia" w:hAnsiTheme="majorEastAsia"/>
        </w:rPr>
        <w:tab/>
      </w:r>
    </w:p>
    <w:sectPr w:rsidR="00291340" w:rsidRPr="0038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3CE" w:rsidRDefault="004533CE" w:rsidP="002E52BB">
      <w:r>
        <w:separator/>
      </w:r>
    </w:p>
  </w:endnote>
  <w:endnote w:type="continuationSeparator" w:id="0">
    <w:p w:rsidR="004533CE" w:rsidRDefault="004533CE" w:rsidP="002E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3CE" w:rsidRDefault="004533CE" w:rsidP="002E52BB">
      <w:r>
        <w:separator/>
      </w:r>
    </w:p>
  </w:footnote>
  <w:footnote w:type="continuationSeparator" w:id="0">
    <w:p w:rsidR="004533CE" w:rsidRDefault="004533CE" w:rsidP="002E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80"/>
        </w:tabs>
        <w:ind w:left="78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500"/>
        </w:tabs>
        <w:ind w:left="150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220"/>
        </w:tabs>
        <w:ind w:left="222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940"/>
        </w:tabs>
        <w:ind w:left="294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60"/>
        </w:tabs>
        <w:ind w:left="366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80"/>
        </w:tabs>
        <w:ind w:left="438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100"/>
        </w:tabs>
        <w:ind w:left="510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820"/>
        </w:tabs>
        <w:ind w:left="582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540"/>
        </w:tabs>
        <w:ind w:left="654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5A493F"/>
    <w:rsid w:val="00033944"/>
    <w:rsid w:val="00043A4C"/>
    <w:rsid w:val="00051BC6"/>
    <w:rsid w:val="00071B1E"/>
    <w:rsid w:val="00076BDA"/>
    <w:rsid w:val="00077704"/>
    <w:rsid w:val="00084155"/>
    <w:rsid w:val="000852E6"/>
    <w:rsid w:val="00093162"/>
    <w:rsid w:val="000B336D"/>
    <w:rsid w:val="000C620F"/>
    <w:rsid w:val="000D31B2"/>
    <w:rsid w:val="000D5F78"/>
    <w:rsid w:val="000E363F"/>
    <w:rsid w:val="000E3B2A"/>
    <w:rsid w:val="000E65DF"/>
    <w:rsid w:val="000F4705"/>
    <w:rsid w:val="00107539"/>
    <w:rsid w:val="0011198F"/>
    <w:rsid w:val="001175BC"/>
    <w:rsid w:val="00127990"/>
    <w:rsid w:val="001279E3"/>
    <w:rsid w:val="00166F7B"/>
    <w:rsid w:val="001826FA"/>
    <w:rsid w:val="001A1042"/>
    <w:rsid w:val="001A7748"/>
    <w:rsid w:val="001C395D"/>
    <w:rsid w:val="001C57FF"/>
    <w:rsid w:val="001C72EB"/>
    <w:rsid w:val="001C7661"/>
    <w:rsid w:val="001D19D7"/>
    <w:rsid w:val="001D4932"/>
    <w:rsid w:val="001E31F7"/>
    <w:rsid w:val="001F36E3"/>
    <w:rsid w:val="00205124"/>
    <w:rsid w:val="00205A8C"/>
    <w:rsid w:val="002207F3"/>
    <w:rsid w:val="002313B2"/>
    <w:rsid w:val="0024345B"/>
    <w:rsid w:val="0027574C"/>
    <w:rsid w:val="00280790"/>
    <w:rsid w:val="00285B13"/>
    <w:rsid w:val="00287160"/>
    <w:rsid w:val="00291073"/>
    <w:rsid w:val="00291340"/>
    <w:rsid w:val="002B7721"/>
    <w:rsid w:val="002C7AAE"/>
    <w:rsid w:val="002E52BB"/>
    <w:rsid w:val="002E6A8A"/>
    <w:rsid w:val="002F2580"/>
    <w:rsid w:val="003066C8"/>
    <w:rsid w:val="0032023C"/>
    <w:rsid w:val="0032072B"/>
    <w:rsid w:val="00325D84"/>
    <w:rsid w:val="003374AA"/>
    <w:rsid w:val="00376D0E"/>
    <w:rsid w:val="0038020C"/>
    <w:rsid w:val="00382E59"/>
    <w:rsid w:val="003835DE"/>
    <w:rsid w:val="003A1648"/>
    <w:rsid w:val="003B3325"/>
    <w:rsid w:val="003B33DF"/>
    <w:rsid w:val="003E5FF4"/>
    <w:rsid w:val="003F1EC2"/>
    <w:rsid w:val="003F4B77"/>
    <w:rsid w:val="00406E76"/>
    <w:rsid w:val="00412A4A"/>
    <w:rsid w:val="00421E27"/>
    <w:rsid w:val="004533CE"/>
    <w:rsid w:val="004A5294"/>
    <w:rsid w:val="004B5AF1"/>
    <w:rsid w:val="004C1CA4"/>
    <w:rsid w:val="004C7824"/>
    <w:rsid w:val="004D67D8"/>
    <w:rsid w:val="004E4680"/>
    <w:rsid w:val="004F1C93"/>
    <w:rsid w:val="005139C0"/>
    <w:rsid w:val="00522FC7"/>
    <w:rsid w:val="00524C8E"/>
    <w:rsid w:val="00556924"/>
    <w:rsid w:val="00574ED9"/>
    <w:rsid w:val="00584555"/>
    <w:rsid w:val="005A1789"/>
    <w:rsid w:val="005B08AD"/>
    <w:rsid w:val="005B15CE"/>
    <w:rsid w:val="005B63C4"/>
    <w:rsid w:val="005B64C9"/>
    <w:rsid w:val="005C08B7"/>
    <w:rsid w:val="005C1A90"/>
    <w:rsid w:val="005C7406"/>
    <w:rsid w:val="005D69FD"/>
    <w:rsid w:val="005D70B3"/>
    <w:rsid w:val="005E46A2"/>
    <w:rsid w:val="00604716"/>
    <w:rsid w:val="00606C15"/>
    <w:rsid w:val="00606CB9"/>
    <w:rsid w:val="006076B6"/>
    <w:rsid w:val="006139C9"/>
    <w:rsid w:val="00646143"/>
    <w:rsid w:val="006645A4"/>
    <w:rsid w:val="006664E8"/>
    <w:rsid w:val="00673143"/>
    <w:rsid w:val="00683DB8"/>
    <w:rsid w:val="00686B05"/>
    <w:rsid w:val="00697B30"/>
    <w:rsid w:val="006B6F6B"/>
    <w:rsid w:val="006C2DDF"/>
    <w:rsid w:val="006C49E8"/>
    <w:rsid w:val="0070354E"/>
    <w:rsid w:val="00707CA7"/>
    <w:rsid w:val="00711ADD"/>
    <w:rsid w:val="007164BC"/>
    <w:rsid w:val="00753E3F"/>
    <w:rsid w:val="00757147"/>
    <w:rsid w:val="007669CA"/>
    <w:rsid w:val="0077002F"/>
    <w:rsid w:val="00771757"/>
    <w:rsid w:val="007A0FC8"/>
    <w:rsid w:val="007A1BDC"/>
    <w:rsid w:val="007A398F"/>
    <w:rsid w:val="007B14EC"/>
    <w:rsid w:val="007B1FD5"/>
    <w:rsid w:val="007C16F1"/>
    <w:rsid w:val="007D020D"/>
    <w:rsid w:val="007D1C3F"/>
    <w:rsid w:val="007E2EA0"/>
    <w:rsid w:val="007F571C"/>
    <w:rsid w:val="008014E0"/>
    <w:rsid w:val="00840C85"/>
    <w:rsid w:val="00841F03"/>
    <w:rsid w:val="00843008"/>
    <w:rsid w:val="008448EC"/>
    <w:rsid w:val="00845BAD"/>
    <w:rsid w:val="00865E91"/>
    <w:rsid w:val="00871FB7"/>
    <w:rsid w:val="00873146"/>
    <w:rsid w:val="008740AD"/>
    <w:rsid w:val="00880C97"/>
    <w:rsid w:val="008931E2"/>
    <w:rsid w:val="008A6F30"/>
    <w:rsid w:val="008B0A36"/>
    <w:rsid w:val="008B11F0"/>
    <w:rsid w:val="008B42C7"/>
    <w:rsid w:val="008F00A5"/>
    <w:rsid w:val="008F2765"/>
    <w:rsid w:val="0091642F"/>
    <w:rsid w:val="0092124C"/>
    <w:rsid w:val="00952C1E"/>
    <w:rsid w:val="00977BCB"/>
    <w:rsid w:val="00977C3A"/>
    <w:rsid w:val="0099078C"/>
    <w:rsid w:val="0099661C"/>
    <w:rsid w:val="009A2FD2"/>
    <w:rsid w:val="009A7D27"/>
    <w:rsid w:val="009B5E84"/>
    <w:rsid w:val="009C3499"/>
    <w:rsid w:val="009E0FA1"/>
    <w:rsid w:val="00A3759C"/>
    <w:rsid w:val="00A4586E"/>
    <w:rsid w:val="00A61981"/>
    <w:rsid w:val="00A63405"/>
    <w:rsid w:val="00A73537"/>
    <w:rsid w:val="00A75AF0"/>
    <w:rsid w:val="00A83634"/>
    <w:rsid w:val="00B37413"/>
    <w:rsid w:val="00B83B6F"/>
    <w:rsid w:val="00BB4F77"/>
    <w:rsid w:val="00BC34C5"/>
    <w:rsid w:val="00BE399B"/>
    <w:rsid w:val="00C23D2B"/>
    <w:rsid w:val="00C251A6"/>
    <w:rsid w:val="00C32E9A"/>
    <w:rsid w:val="00C34558"/>
    <w:rsid w:val="00C4717C"/>
    <w:rsid w:val="00C55337"/>
    <w:rsid w:val="00C63B48"/>
    <w:rsid w:val="00C71EF7"/>
    <w:rsid w:val="00C810EE"/>
    <w:rsid w:val="00C823E8"/>
    <w:rsid w:val="00C87C20"/>
    <w:rsid w:val="00C910DE"/>
    <w:rsid w:val="00CB4697"/>
    <w:rsid w:val="00CF277D"/>
    <w:rsid w:val="00D2373B"/>
    <w:rsid w:val="00D43983"/>
    <w:rsid w:val="00D5124C"/>
    <w:rsid w:val="00D55CE9"/>
    <w:rsid w:val="00D643DD"/>
    <w:rsid w:val="00D81AAD"/>
    <w:rsid w:val="00D86708"/>
    <w:rsid w:val="00DC1A13"/>
    <w:rsid w:val="00DD0EB1"/>
    <w:rsid w:val="00DD59CF"/>
    <w:rsid w:val="00DE4F08"/>
    <w:rsid w:val="00E114C9"/>
    <w:rsid w:val="00E14D3E"/>
    <w:rsid w:val="00E21101"/>
    <w:rsid w:val="00E266B9"/>
    <w:rsid w:val="00E5343C"/>
    <w:rsid w:val="00E57AE6"/>
    <w:rsid w:val="00E61AFB"/>
    <w:rsid w:val="00E63596"/>
    <w:rsid w:val="00E94AF6"/>
    <w:rsid w:val="00EA6517"/>
    <w:rsid w:val="00ED7302"/>
    <w:rsid w:val="00EE3EAF"/>
    <w:rsid w:val="00F25383"/>
    <w:rsid w:val="00F339E4"/>
    <w:rsid w:val="00F35354"/>
    <w:rsid w:val="00F35DDA"/>
    <w:rsid w:val="00F433C5"/>
    <w:rsid w:val="00F616BF"/>
    <w:rsid w:val="00F75EE0"/>
    <w:rsid w:val="00F85252"/>
    <w:rsid w:val="00F95A28"/>
    <w:rsid w:val="00FA26D1"/>
    <w:rsid w:val="00FA716B"/>
    <w:rsid w:val="00FB2584"/>
    <w:rsid w:val="00FC417D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56B962"/>
  <w15:docId w15:val="{D28F6ECB-AD44-4328-944F-C5C7459F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55CE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55CE9"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2B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2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2B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</Template>
  <TotalTime>786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 </cp:lastModifiedBy>
  <cp:revision>192</cp:revision>
  <cp:lastPrinted>2018-08-15T15:46:00Z</cp:lastPrinted>
  <dcterms:created xsi:type="dcterms:W3CDTF">2018-03-14T14:20:00Z</dcterms:created>
  <dcterms:modified xsi:type="dcterms:W3CDTF">2019-06-24T02:18:00Z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